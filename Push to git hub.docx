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0E3688" w14:textId="10257735" w:rsidR="005917A3" w:rsidRPr="006B6126" w:rsidRDefault="006B6126" w:rsidP="00793EB0">
      <w:pPr>
        <w:pStyle w:val="1"/>
        <w:spacing w:line="360" w:lineRule="auto"/>
      </w:pPr>
      <w:r>
        <w:t xml:space="preserve">Отправка данных в удаленный </w:t>
      </w:r>
      <w:r>
        <w:rPr>
          <w:lang w:val="en-US"/>
        </w:rPr>
        <w:t>git</w:t>
      </w:r>
      <w:r w:rsidRPr="006B6126">
        <w:t xml:space="preserve"> </w:t>
      </w:r>
      <w:r>
        <w:t>репозиторий</w:t>
      </w:r>
    </w:p>
    <w:p w14:paraId="2F4EC444" w14:textId="19E8B4A4" w:rsidR="005917A3" w:rsidRDefault="00FD4DFA" w:rsidP="00793EB0">
      <w:pPr>
        <w:pStyle w:val="ac"/>
        <w:spacing w:line="360" w:lineRule="auto"/>
        <w:ind w:firstLine="709"/>
        <w:jc w:val="both"/>
        <w:rPr>
          <w:rFonts w:ascii="Arial" w:hAnsi="Arial" w:cs="Arial"/>
        </w:rPr>
      </w:pPr>
      <w:r w:rsidRPr="008B6A05">
        <w:rPr>
          <w:rFonts w:ascii="Arial" w:hAnsi="Arial" w:cs="Arial"/>
        </w:rPr>
        <w:t>Кузнецов К.А.</w:t>
      </w:r>
    </w:p>
    <w:p w14:paraId="0F66A9C9" w14:textId="4A0A49DB" w:rsidR="00A648A8" w:rsidRPr="008B6A05" w:rsidRDefault="00A648A8" w:rsidP="00A648A8">
      <w:pPr>
        <w:pStyle w:val="ac"/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7C0278F" wp14:editId="49A2E5BE">
            <wp:extent cx="5860415" cy="425894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20-11-03 в 11.30.4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3BC4" w14:textId="085AF59D" w:rsidR="005917A3" w:rsidRPr="008B6A05" w:rsidRDefault="008D311D" w:rsidP="00793EB0">
      <w:pPr>
        <w:spacing w:line="360" w:lineRule="auto"/>
        <w:ind w:firstLine="709"/>
        <w:jc w:val="center"/>
        <w:rPr>
          <w:rFonts w:ascii="Arial" w:hAnsi="Arial" w:cs="Arial"/>
        </w:rPr>
      </w:pPr>
    </w:p>
    <w:p w14:paraId="651DD0F3" w14:textId="77777777" w:rsidR="004E2398" w:rsidRPr="008B6A05" w:rsidRDefault="004E2398" w:rsidP="00793EB0">
      <w:pPr>
        <w:pStyle w:val="1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8B6A05">
        <w:rPr>
          <w:rFonts w:ascii="Arial" w:hAnsi="Arial" w:cs="Arial"/>
          <w:sz w:val="24"/>
          <w:szCs w:val="24"/>
        </w:rPr>
        <w:t>Исходные данные</w:t>
      </w:r>
    </w:p>
    <w:p w14:paraId="43E5F922" w14:textId="77777777" w:rsidR="004E2398" w:rsidRPr="008B6A05" w:rsidRDefault="004E2398" w:rsidP="00793EB0">
      <w:pPr>
        <w:spacing w:line="360" w:lineRule="auto"/>
        <w:ind w:firstLine="709"/>
        <w:jc w:val="both"/>
        <w:rPr>
          <w:rFonts w:ascii="Arial" w:hAnsi="Arial" w:cs="Arial"/>
        </w:rPr>
      </w:pPr>
      <w:r w:rsidRPr="008B6A05">
        <w:rPr>
          <w:rFonts w:ascii="Arial" w:hAnsi="Arial" w:cs="Arial"/>
        </w:rPr>
        <w:t>В данной работе использовалось следующее программное обеспечение:</w:t>
      </w:r>
    </w:p>
    <w:p w14:paraId="689354AE" w14:textId="756F975B" w:rsidR="004E2398" w:rsidRPr="004236DD" w:rsidRDefault="004E2398" w:rsidP="009443B5">
      <w:pPr>
        <w:pStyle w:val="a"/>
        <w:ind w:firstLine="669"/>
      </w:pPr>
      <w:r w:rsidRPr="004236DD">
        <w:rPr>
          <w:lang w:val="en-US"/>
        </w:rPr>
        <w:t>MacOS Catalina</w:t>
      </w:r>
    </w:p>
    <w:p w14:paraId="550E6C6D" w14:textId="1CCD894F" w:rsidR="004236DD" w:rsidRPr="008B6A05" w:rsidRDefault="004236DD" w:rsidP="00793EB0">
      <w:pPr>
        <w:pStyle w:val="a"/>
        <w:spacing w:line="360" w:lineRule="auto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  <w:lang w:val="en-US"/>
        </w:rPr>
        <w:t>Terminal</w:t>
      </w:r>
    </w:p>
    <w:p w14:paraId="4CC09D84" w14:textId="6CEA2D75" w:rsidR="00654BC0" w:rsidRPr="008B6A05" w:rsidRDefault="00654BC0" w:rsidP="00793EB0">
      <w:pPr>
        <w:pStyle w:val="a"/>
        <w:numPr>
          <w:ilvl w:val="0"/>
          <w:numId w:val="0"/>
        </w:numPr>
        <w:spacing w:line="360" w:lineRule="auto"/>
        <w:jc w:val="both"/>
        <w:rPr>
          <w:rFonts w:ascii="Arial" w:hAnsi="Arial" w:cs="Arial"/>
        </w:rPr>
      </w:pPr>
    </w:p>
    <w:p w14:paraId="7FA27A42" w14:textId="77777777" w:rsidR="009E31C7" w:rsidRPr="008B6A05" w:rsidRDefault="009E31C7" w:rsidP="00793EB0">
      <w:pPr>
        <w:spacing w:line="360" w:lineRule="auto"/>
        <w:ind w:firstLine="709"/>
        <w:jc w:val="both"/>
        <w:rPr>
          <w:rFonts w:ascii="Arial" w:eastAsiaTheme="majorEastAsia" w:hAnsi="Arial" w:cs="Arial"/>
        </w:rPr>
      </w:pPr>
      <w:r w:rsidRPr="008B6A05">
        <w:rPr>
          <w:rFonts w:ascii="Arial" w:hAnsi="Arial" w:cs="Arial"/>
        </w:rPr>
        <w:br w:type="page"/>
      </w:r>
    </w:p>
    <w:p w14:paraId="220C9F05" w14:textId="06080A76" w:rsidR="00A64C98" w:rsidRPr="008B6A05" w:rsidRDefault="00A64C98" w:rsidP="00793EB0">
      <w:pPr>
        <w:spacing w:after="0" w:line="360" w:lineRule="auto"/>
        <w:ind w:left="1429" w:firstLine="709"/>
        <w:jc w:val="both"/>
        <w:textAlignment w:val="baseline"/>
        <w:rPr>
          <w:rFonts w:ascii="Arial" w:eastAsia="Times New Roman" w:hAnsi="Arial" w:cs="Arial"/>
          <w:color w:val="000000"/>
          <w:lang w:val="en-US" w:eastAsia="en-US" w:bidi="ar-SA"/>
        </w:rPr>
      </w:pPr>
    </w:p>
    <w:p w14:paraId="19F9B804" w14:textId="4A4B780E" w:rsidR="0011164F" w:rsidRPr="003B6036" w:rsidRDefault="003B6036" w:rsidP="00793EB0">
      <w:pPr>
        <w:pStyle w:val="1"/>
        <w:spacing w:line="360" w:lineRule="auto"/>
        <w:rPr>
          <w:lang w:val="en-US" w:eastAsia="en-US" w:bidi="ar-SA"/>
        </w:rPr>
      </w:pPr>
      <w:r>
        <w:rPr>
          <w:lang w:val="en-US" w:eastAsia="en-US" w:bidi="ar-SA"/>
        </w:rPr>
        <w:t>Git hub</w:t>
      </w:r>
    </w:p>
    <w:p w14:paraId="6F389E49" w14:textId="77777777" w:rsidR="003B6036" w:rsidRDefault="003B6036" w:rsidP="00793EB0">
      <w:pPr>
        <w:pStyle w:val="afa"/>
        <w:numPr>
          <w:ilvl w:val="0"/>
          <w:numId w:val="45"/>
        </w:numPr>
        <w:spacing w:line="360" w:lineRule="auto"/>
        <w:rPr>
          <w:lang w:eastAsia="en-US" w:bidi="ar-SA"/>
        </w:rPr>
      </w:pPr>
      <w:r>
        <w:rPr>
          <w:lang w:eastAsia="en-US" w:bidi="ar-SA"/>
        </w:rPr>
        <w:t>Создайте папку на рабочем столе, для этого на рабочем столе нажмите правой клавишей мыши и выберите пункт «Новая папка»</w:t>
      </w:r>
    </w:p>
    <w:p w14:paraId="6A1D41E4" w14:textId="77777777" w:rsidR="003B6036" w:rsidRDefault="003B6036" w:rsidP="00793EB0">
      <w:pPr>
        <w:spacing w:line="360" w:lineRule="auto"/>
        <w:jc w:val="center"/>
        <w:rPr>
          <w:lang w:eastAsia="en-US" w:bidi="ar-SA"/>
        </w:rPr>
      </w:pPr>
      <w:r>
        <w:rPr>
          <w:noProof/>
          <w:lang w:eastAsia="en-US" w:bidi="ar-SA"/>
        </w:rPr>
        <w:drawing>
          <wp:inline distT="0" distB="0" distL="0" distR="0" wp14:anchorId="60771B64" wp14:editId="5462C6BC">
            <wp:extent cx="3119595" cy="2346598"/>
            <wp:effectExtent l="0" t="0" r="508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20-11-03 в 11.13.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95" cy="235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ACE7" w14:textId="77777777" w:rsidR="003B6036" w:rsidRPr="004852C3" w:rsidRDefault="003B6036" w:rsidP="00793EB0">
      <w:pPr>
        <w:pStyle w:val="afa"/>
        <w:numPr>
          <w:ilvl w:val="0"/>
          <w:numId w:val="45"/>
        </w:numPr>
        <w:spacing w:line="360" w:lineRule="auto"/>
        <w:rPr>
          <w:lang w:eastAsia="en-US" w:bidi="ar-SA"/>
        </w:rPr>
      </w:pPr>
      <w:r>
        <w:rPr>
          <w:lang w:eastAsia="en-US" w:bidi="ar-SA"/>
        </w:rPr>
        <w:t xml:space="preserve">Присвойте папке имя </w:t>
      </w:r>
      <w:r>
        <w:rPr>
          <w:lang w:val="en-US" w:eastAsia="en-US" w:bidi="ar-SA"/>
        </w:rPr>
        <w:t>firstproject</w:t>
      </w:r>
    </w:p>
    <w:p w14:paraId="6EB34A5C" w14:textId="4C4999E9" w:rsidR="003B6036" w:rsidRDefault="003B6036" w:rsidP="00793EB0">
      <w:pPr>
        <w:spacing w:line="360" w:lineRule="auto"/>
        <w:jc w:val="center"/>
        <w:rPr>
          <w:lang w:eastAsia="en-US" w:bidi="ar-SA"/>
        </w:rPr>
      </w:pPr>
      <w:r>
        <w:rPr>
          <w:noProof/>
          <w:lang w:eastAsia="en-US" w:bidi="ar-SA"/>
        </w:rPr>
        <w:drawing>
          <wp:inline distT="0" distB="0" distL="0" distR="0" wp14:anchorId="3EA25DE8" wp14:editId="75F95416">
            <wp:extent cx="2425700" cy="2032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20-11-03 в 11.14.5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72B4" w14:textId="77BB7CE5" w:rsidR="004E7F6F" w:rsidRPr="004E7F6F" w:rsidRDefault="004E7F6F" w:rsidP="00793EB0">
      <w:pPr>
        <w:pStyle w:val="afa"/>
        <w:numPr>
          <w:ilvl w:val="0"/>
          <w:numId w:val="45"/>
        </w:numPr>
        <w:spacing w:line="360" w:lineRule="auto"/>
        <w:rPr>
          <w:lang w:eastAsia="en-US" w:bidi="ar-SA"/>
        </w:rPr>
      </w:pPr>
      <w:r>
        <w:rPr>
          <w:lang w:eastAsia="en-US" w:bidi="ar-SA"/>
        </w:rPr>
        <w:t xml:space="preserve">Откройте </w:t>
      </w:r>
      <w:r>
        <w:rPr>
          <w:lang w:val="en-US" w:eastAsia="en-US" w:bidi="ar-SA"/>
        </w:rPr>
        <w:t>spotlight</w:t>
      </w:r>
      <w:r w:rsidRPr="004E7F6F">
        <w:rPr>
          <w:lang w:eastAsia="en-US" w:bidi="ar-SA"/>
        </w:rPr>
        <w:t xml:space="preserve"> </w:t>
      </w:r>
      <w:r>
        <w:rPr>
          <w:lang w:eastAsia="en-US" w:bidi="ar-SA"/>
        </w:rPr>
        <w:t>для поиска программы</w:t>
      </w:r>
    </w:p>
    <w:p w14:paraId="388BC67B" w14:textId="14B466B9" w:rsidR="004E7F6F" w:rsidRPr="004E7F6F" w:rsidRDefault="004E7F6F" w:rsidP="00793EB0">
      <w:pPr>
        <w:spacing w:line="360" w:lineRule="auto"/>
        <w:jc w:val="center"/>
        <w:rPr>
          <w:lang w:eastAsia="en-US" w:bidi="ar-SA"/>
        </w:rPr>
      </w:pPr>
      <w:r>
        <w:rPr>
          <w:noProof/>
          <w:lang w:eastAsia="en-US" w:bidi="ar-SA"/>
        </w:rPr>
        <w:lastRenderedPageBreak/>
        <w:drawing>
          <wp:inline distT="0" distB="0" distL="0" distR="0" wp14:anchorId="67D58FA9" wp14:editId="12E611CC">
            <wp:extent cx="5860415" cy="217741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0-11-03 в 11.11.1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364A" w14:textId="0D6F85BC" w:rsidR="004E7F6F" w:rsidRDefault="004E7F6F" w:rsidP="00793EB0">
      <w:pPr>
        <w:pStyle w:val="afa"/>
        <w:numPr>
          <w:ilvl w:val="0"/>
          <w:numId w:val="45"/>
        </w:numPr>
        <w:spacing w:line="360" w:lineRule="auto"/>
        <w:rPr>
          <w:lang w:eastAsia="en-US" w:bidi="ar-SA"/>
        </w:rPr>
      </w:pPr>
      <w:r>
        <w:rPr>
          <w:lang w:eastAsia="en-US" w:bidi="ar-SA"/>
        </w:rPr>
        <w:t xml:space="preserve">В открывшемся поле введите </w:t>
      </w:r>
      <w:r>
        <w:rPr>
          <w:lang w:val="en-US" w:eastAsia="en-US" w:bidi="ar-SA"/>
        </w:rPr>
        <w:t>terminal</w:t>
      </w:r>
    </w:p>
    <w:p w14:paraId="0A6A2F34" w14:textId="76DA4D28" w:rsidR="004E7F6F" w:rsidRDefault="004E7F6F" w:rsidP="00793EB0">
      <w:pPr>
        <w:spacing w:line="360" w:lineRule="auto"/>
        <w:rPr>
          <w:lang w:eastAsia="en-US" w:bidi="ar-SA"/>
        </w:rPr>
      </w:pPr>
      <w:r>
        <w:rPr>
          <w:lang w:eastAsia="en-US" w:bidi="ar-SA"/>
        </w:rPr>
        <w:t xml:space="preserve"> </w:t>
      </w:r>
      <w:r>
        <w:rPr>
          <w:noProof/>
          <w:lang w:eastAsia="en-US" w:bidi="ar-SA"/>
        </w:rPr>
        <w:drawing>
          <wp:inline distT="0" distB="0" distL="0" distR="0" wp14:anchorId="2FCEFE54" wp14:editId="0738EE03">
            <wp:extent cx="5860415" cy="124333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20-11-03 в 11.11.5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4B36" w14:textId="43EA0127" w:rsidR="004E7F6F" w:rsidRDefault="004E7F6F" w:rsidP="00793EB0">
      <w:pPr>
        <w:pStyle w:val="afa"/>
        <w:numPr>
          <w:ilvl w:val="0"/>
          <w:numId w:val="45"/>
        </w:numPr>
        <w:spacing w:line="360" w:lineRule="auto"/>
        <w:rPr>
          <w:lang w:eastAsia="en-US" w:bidi="ar-SA"/>
        </w:rPr>
      </w:pPr>
      <w:r>
        <w:rPr>
          <w:lang w:eastAsia="en-US" w:bidi="ar-SA"/>
        </w:rPr>
        <w:t>Два раза кликните для открытия программы</w:t>
      </w:r>
    </w:p>
    <w:p w14:paraId="4990B585" w14:textId="263C0FAE" w:rsidR="004E7F6F" w:rsidRDefault="004E7F6F" w:rsidP="00793EB0">
      <w:pPr>
        <w:spacing w:line="360" w:lineRule="auto"/>
        <w:jc w:val="center"/>
        <w:rPr>
          <w:lang w:eastAsia="en-US" w:bidi="ar-SA"/>
        </w:rPr>
      </w:pPr>
      <w:r>
        <w:rPr>
          <w:noProof/>
          <w:lang w:eastAsia="en-US" w:bidi="ar-SA"/>
        </w:rPr>
        <w:drawing>
          <wp:inline distT="0" distB="0" distL="0" distR="0" wp14:anchorId="6932597B" wp14:editId="7EE1674F">
            <wp:extent cx="3509101" cy="240150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20-11-03 в 11.12.0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742" cy="24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A5EB" w14:textId="0B3811F6" w:rsidR="004852C3" w:rsidRPr="004852C3" w:rsidRDefault="004852C3" w:rsidP="00793EB0">
      <w:pPr>
        <w:spacing w:line="360" w:lineRule="auto"/>
        <w:jc w:val="center"/>
        <w:rPr>
          <w:lang w:eastAsia="en-US" w:bidi="ar-SA"/>
        </w:rPr>
      </w:pPr>
    </w:p>
    <w:p w14:paraId="111A4F3F" w14:textId="3F4EB2C2" w:rsidR="004852C3" w:rsidRPr="00104A7B" w:rsidRDefault="00104A7B" w:rsidP="00793EB0">
      <w:pPr>
        <w:pStyle w:val="afa"/>
        <w:numPr>
          <w:ilvl w:val="0"/>
          <w:numId w:val="45"/>
        </w:numPr>
        <w:spacing w:line="360" w:lineRule="auto"/>
        <w:rPr>
          <w:lang w:eastAsia="en-US" w:bidi="ar-SA"/>
        </w:rPr>
      </w:pPr>
      <w:r>
        <w:rPr>
          <w:lang w:eastAsia="en-US" w:bidi="ar-SA"/>
        </w:rPr>
        <w:t xml:space="preserve">В открывшемся окне введите </w:t>
      </w:r>
      <w:r>
        <w:rPr>
          <w:lang w:val="en-US" w:eastAsia="en-US" w:bidi="ar-SA"/>
        </w:rPr>
        <w:t>cd</w:t>
      </w:r>
    </w:p>
    <w:p w14:paraId="492C854E" w14:textId="26287308" w:rsidR="00104A7B" w:rsidRPr="00104A7B" w:rsidRDefault="00104A7B" w:rsidP="00793EB0">
      <w:pPr>
        <w:spacing w:line="360" w:lineRule="auto"/>
        <w:jc w:val="center"/>
        <w:rPr>
          <w:lang w:eastAsia="en-US" w:bidi="ar-SA"/>
        </w:rPr>
      </w:pPr>
      <w:r>
        <w:rPr>
          <w:noProof/>
          <w:lang w:eastAsia="en-US" w:bidi="ar-SA"/>
        </w:rPr>
        <w:lastRenderedPageBreak/>
        <w:drawing>
          <wp:inline distT="0" distB="0" distL="0" distR="0" wp14:anchorId="599E7826" wp14:editId="588FF7F6">
            <wp:extent cx="4272776" cy="298848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20-11-03 в 11.16.3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569" cy="299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5527" w14:textId="4B696ABA" w:rsidR="00104A7B" w:rsidRPr="00A47F6B" w:rsidRDefault="00A47F6B" w:rsidP="00793EB0">
      <w:pPr>
        <w:pStyle w:val="afa"/>
        <w:numPr>
          <w:ilvl w:val="0"/>
          <w:numId w:val="45"/>
        </w:numPr>
        <w:spacing w:line="360" w:lineRule="auto"/>
        <w:rPr>
          <w:lang w:eastAsia="en-US" w:bidi="ar-SA"/>
        </w:rPr>
      </w:pPr>
      <w:r>
        <w:rPr>
          <w:lang w:eastAsia="en-US" w:bidi="ar-SA"/>
        </w:rPr>
        <w:t xml:space="preserve">Перетащите папку с рабочего стола в </w:t>
      </w:r>
      <w:r>
        <w:rPr>
          <w:lang w:val="en-US" w:eastAsia="en-US" w:bidi="ar-SA"/>
        </w:rPr>
        <w:t>terminal</w:t>
      </w:r>
    </w:p>
    <w:p w14:paraId="2630327F" w14:textId="01B47EC4" w:rsidR="00A47F6B" w:rsidRPr="00A47F6B" w:rsidRDefault="00A47F6B" w:rsidP="00793EB0">
      <w:pPr>
        <w:spacing w:line="360" w:lineRule="auto"/>
        <w:jc w:val="center"/>
        <w:rPr>
          <w:lang w:eastAsia="en-US" w:bidi="ar-SA"/>
        </w:rPr>
      </w:pPr>
      <w:r>
        <w:rPr>
          <w:noProof/>
          <w:lang w:eastAsia="en-US" w:bidi="ar-SA"/>
        </w:rPr>
        <w:drawing>
          <wp:inline distT="0" distB="0" distL="0" distR="0" wp14:anchorId="2CCA1792" wp14:editId="436480F8">
            <wp:extent cx="3840696" cy="2068291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0-11-03 в 11.17.2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942" cy="207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E881" w14:textId="77777777" w:rsidR="00CA52B1" w:rsidRDefault="00CA52B1" w:rsidP="00793EB0">
      <w:pPr>
        <w:pStyle w:val="afa"/>
        <w:numPr>
          <w:ilvl w:val="0"/>
          <w:numId w:val="45"/>
        </w:numPr>
        <w:spacing w:line="360" w:lineRule="auto"/>
        <w:rPr>
          <w:lang w:eastAsia="en-US" w:bidi="ar-SA"/>
        </w:rPr>
      </w:pPr>
      <w:r>
        <w:rPr>
          <w:lang w:eastAsia="en-US" w:bidi="ar-SA"/>
        </w:rPr>
        <w:t>После ввода у вас получится</w:t>
      </w:r>
    </w:p>
    <w:p w14:paraId="13DA26B9" w14:textId="43589D99" w:rsidR="00CA52B1" w:rsidRDefault="00CA52B1" w:rsidP="00793EB0">
      <w:pPr>
        <w:spacing w:line="360" w:lineRule="auto"/>
        <w:jc w:val="center"/>
        <w:rPr>
          <w:lang w:eastAsia="en-US" w:bidi="ar-SA"/>
        </w:rPr>
      </w:pPr>
      <w:r>
        <w:rPr>
          <w:noProof/>
          <w:lang w:eastAsia="en-US" w:bidi="ar-SA"/>
        </w:rPr>
        <w:lastRenderedPageBreak/>
        <w:drawing>
          <wp:inline distT="0" distB="0" distL="0" distR="0" wp14:anchorId="7B4C9E56" wp14:editId="03FA89ED">
            <wp:extent cx="4281238" cy="299440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2020-11-03 в 11.18.3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842" cy="301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2486" w14:textId="5CB2362D" w:rsidR="00A47F6B" w:rsidRPr="005545C3" w:rsidRDefault="00CA52B1" w:rsidP="00793EB0">
      <w:pPr>
        <w:pStyle w:val="afa"/>
        <w:numPr>
          <w:ilvl w:val="0"/>
          <w:numId w:val="45"/>
        </w:numPr>
        <w:spacing w:line="360" w:lineRule="auto"/>
        <w:rPr>
          <w:lang w:eastAsia="en-US" w:bidi="ar-SA"/>
        </w:rPr>
      </w:pPr>
      <w:r>
        <w:rPr>
          <w:lang w:eastAsia="en-US" w:bidi="ar-SA"/>
        </w:rPr>
        <w:t xml:space="preserve"> Нажмите клавишу </w:t>
      </w:r>
      <w:r>
        <w:rPr>
          <w:lang w:val="en-US" w:eastAsia="en-US" w:bidi="ar-SA"/>
        </w:rPr>
        <w:t>Enter</w:t>
      </w:r>
    </w:p>
    <w:p w14:paraId="3BD54DF1" w14:textId="3B0C3B5C" w:rsidR="005545C3" w:rsidRPr="005545C3" w:rsidRDefault="005545C3" w:rsidP="00793EB0">
      <w:pPr>
        <w:spacing w:line="360" w:lineRule="auto"/>
        <w:jc w:val="center"/>
        <w:rPr>
          <w:lang w:eastAsia="en-US" w:bidi="ar-SA"/>
        </w:rPr>
      </w:pPr>
      <w:r>
        <w:rPr>
          <w:noProof/>
          <w:lang w:eastAsia="en-US" w:bidi="ar-SA"/>
        </w:rPr>
        <w:drawing>
          <wp:inline distT="0" distB="0" distL="0" distR="0" wp14:anchorId="5F4E0260" wp14:editId="7D864411">
            <wp:extent cx="3398569" cy="237704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20-11-03 в 11.19.5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792" cy="238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60E6" w14:textId="6E5F73DF" w:rsidR="005545C3" w:rsidRPr="008C312B" w:rsidRDefault="005545C3" w:rsidP="00793EB0">
      <w:pPr>
        <w:pStyle w:val="afa"/>
        <w:numPr>
          <w:ilvl w:val="0"/>
          <w:numId w:val="45"/>
        </w:numPr>
        <w:spacing w:line="360" w:lineRule="auto"/>
        <w:rPr>
          <w:lang w:eastAsia="en-US" w:bidi="ar-SA"/>
        </w:rPr>
      </w:pPr>
      <w:r>
        <w:rPr>
          <w:lang w:eastAsia="en-US" w:bidi="ar-SA"/>
        </w:rPr>
        <w:t xml:space="preserve">Введите команду </w:t>
      </w:r>
      <w:r>
        <w:rPr>
          <w:lang w:val="en-US" w:eastAsia="en-US" w:bidi="ar-SA"/>
        </w:rPr>
        <w:t>git init</w:t>
      </w:r>
    </w:p>
    <w:p w14:paraId="5EED2852" w14:textId="49A5A687" w:rsidR="008C312B" w:rsidRPr="008C312B" w:rsidRDefault="008C312B" w:rsidP="00793EB0">
      <w:pPr>
        <w:spacing w:line="360" w:lineRule="auto"/>
        <w:jc w:val="center"/>
        <w:rPr>
          <w:lang w:eastAsia="en-US" w:bidi="ar-SA"/>
        </w:rPr>
      </w:pPr>
      <w:r>
        <w:rPr>
          <w:noProof/>
          <w:lang w:eastAsia="en-US" w:bidi="ar-SA"/>
        </w:rPr>
        <w:lastRenderedPageBreak/>
        <w:drawing>
          <wp:inline distT="0" distB="0" distL="0" distR="0" wp14:anchorId="234517C4" wp14:editId="1EF21F40">
            <wp:extent cx="3619633" cy="2531664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20-11-03 в 11.20.0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964" cy="253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3DCD" w14:textId="1B556310" w:rsidR="008C312B" w:rsidRPr="008C312B" w:rsidRDefault="008C312B" w:rsidP="00793EB0">
      <w:pPr>
        <w:pStyle w:val="afa"/>
        <w:numPr>
          <w:ilvl w:val="0"/>
          <w:numId w:val="45"/>
        </w:numPr>
        <w:spacing w:line="360" w:lineRule="auto"/>
        <w:rPr>
          <w:lang w:eastAsia="en-US" w:bidi="ar-SA"/>
        </w:rPr>
      </w:pPr>
      <w:r>
        <w:rPr>
          <w:lang w:eastAsia="en-US" w:bidi="ar-SA"/>
        </w:rPr>
        <w:t xml:space="preserve">Так как в нашей папке нет никаких файлов добавим текстовый файл с помощью команды </w:t>
      </w:r>
      <w:r>
        <w:rPr>
          <w:lang w:val="en-US" w:eastAsia="en-US" w:bidi="ar-SA"/>
        </w:rPr>
        <w:t>echo</w:t>
      </w:r>
      <w:r w:rsidRPr="008C312B">
        <w:rPr>
          <w:lang w:eastAsia="en-US" w:bidi="ar-SA"/>
        </w:rPr>
        <w:t xml:space="preserve"> “</w:t>
      </w:r>
      <w:r>
        <w:rPr>
          <w:lang w:val="en-US" w:eastAsia="en-US" w:bidi="ar-SA"/>
        </w:rPr>
        <w:t>Test</w:t>
      </w:r>
      <w:r w:rsidRPr="008C312B">
        <w:rPr>
          <w:lang w:eastAsia="en-US" w:bidi="ar-SA"/>
        </w:rPr>
        <w:t xml:space="preserve"> </w:t>
      </w:r>
      <w:r>
        <w:rPr>
          <w:lang w:val="en-US" w:eastAsia="en-US" w:bidi="ar-SA"/>
        </w:rPr>
        <w:t>git</w:t>
      </w:r>
      <w:r w:rsidRPr="008C312B">
        <w:rPr>
          <w:lang w:eastAsia="en-US" w:bidi="ar-SA"/>
        </w:rPr>
        <w:t xml:space="preserve">” &gt;&gt; </w:t>
      </w:r>
      <w:r>
        <w:rPr>
          <w:lang w:val="en-US" w:eastAsia="en-US" w:bidi="ar-SA"/>
        </w:rPr>
        <w:t>README</w:t>
      </w:r>
      <w:r w:rsidRPr="008C312B">
        <w:rPr>
          <w:lang w:eastAsia="en-US" w:bidi="ar-SA"/>
        </w:rPr>
        <w:t>.</w:t>
      </w:r>
      <w:r>
        <w:rPr>
          <w:lang w:val="en-US" w:eastAsia="en-US" w:bidi="ar-SA"/>
        </w:rPr>
        <w:t>md</w:t>
      </w:r>
    </w:p>
    <w:p w14:paraId="35C61310" w14:textId="746C09CA" w:rsidR="008C312B" w:rsidRPr="008C312B" w:rsidRDefault="008C312B" w:rsidP="00793EB0">
      <w:pPr>
        <w:spacing w:line="360" w:lineRule="auto"/>
        <w:jc w:val="center"/>
        <w:rPr>
          <w:lang w:eastAsia="en-US" w:bidi="ar-SA"/>
        </w:rPr>
      </w:pPr>
      <w:r>
        <w:rPr>
          <w:noProof/>
          <w:lang w:eastAsia="en-US" w:bidi="ar-SA"/>
        </w:rPr>
        <w:drawing>
          <wp:inline distT="0" distB="0" distL="0" distR="0" wp14:anchorId="257D183D" wp14:editId="36945ACC">
            <wp:extent cx="4684758" cy="327664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 экрана 2020-11-03 в 11.21.2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897" cy="329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F48B" w14:textId="199EA8F3" w:rsidR="008C312B" w:rsidRPr="00D44B6E" w:rsidRDefault="00D44B6E" w:rsidP="00793EB0">
      <w:pPr>
        <w:pStyle w:val="afa"/>
        <w:numPr>
          <w:ilvl w:val="0"/>
          <w:numId w:val="45"/>
        </w:numPr>
        <w:spacing w:line="360" w:lineRule="auto"/>
        <w:rPr>
          <w:lang w:eastAsia="en-US" w:bidi="ar-SA"/>
        </w:rPr>
      </w:pPr>
      <w:r>
        <w:rPr>
          <w:lang w:eastAsia="en-US" w:bidi="ar-SA"/>
        </w:rPr>
        <w:t xml:space="preserve">Добавьте новые файлы в </w:t>
      </w:r>
      <w:r>
        <w:rPr>
          <w:lang w:val="en-US" w:eastAsia="en-US" w:bidi="ar-SA"/>
        </w:rPr>
        <w:t>git</w:t>
      </w:r>
      <w:r w:rsidRPr="00D44B6E">
        <w:rPr>
          <w:lang w:eastAsia="en-US" w:bidi="ar-SA"/>
        </w:rPr>
        <w:t xml:space="preserve"> </w:t>
      </w:r>
      <w:r>
        <w:rPr>
          <w:lang w:eastAsia="en-US" w:bidi="ar-SA"/>
        </w:rPr>
        <w:t xml:space="preserve">репозиторий с помощью команды </w:t>
      </w:r>
      <w:r>
        <w:rPr>
          <w:lang w:val="en-US" w:eastAsia="en-US" w:bidi="ar-SA"/>
        </w:rPr>
        <w:t>git</w:t>
      </w:r>
      <w:r w:rsidRPr="00D44B6E">
        <w:rPr>
          <w:lang w:eastAsia="en-US" w:bidi="ar-SA"/>
        </w:rPr>
        <w:t xml:space="preserve"> </w:t>
      </w:r>
      <w:r>
        <w:rPr>
          <w:lang w:val="en-US" w:eastAsia="en-US" w:bidi="ar-SA"/>
        </w:rPr>
        <w:t>add</w:t>
      </w:r>
      <w:r w:rsidRPr="00D44B6E">
        <w:rPr>
          <w:lang w:eastAsia="en-US" w:bidi="ar-SA"/>
        </w:rPr>
        <w:t xml:space="preserve"> -</w:t>
      </w:r>
      <w:r>
        <w:rPr>
          <w:lang w:val="en-US" w:eastAsia="en-US" w:bidi="ar-SA"/>
        </w:rPr>
        <w:t>A</w:t>
      </w:r>
    </w:p>
    <w:p w14:paraId="76C42EAB" w14:textId="78FE862C" w:rsidR="00D44B6E" w:rsidRPr="00D44B6E" w:rsidRDefault="00D44B6E" w:rsidP="00793EB0">
      <w:pPr>
        <w:spacing w:line="360" w:lineRule="auto"/>
        <w:jc w:val="center"/>
        <w:rPr>
          <w:lang w:eastAsia="en-US" w:bidi="ar-SA"/>
        </w:rPr>
      </w:pPr>
      <w:r>
        <w:rPr>
          <w:noProof/>
          <w:lang w:eastAsia="en-US" w:bidi="ar-SA"/>
        </w:rPr>
        <w:lastRenderedPageBreak/>
        <w:drawing>
          <wp:inline distT="0" distB="0" distL="0" distR="0" wp14:anchorId="6FE63233" wp14:editId="6F4EB347">
            <wp:extent cx="3981373" cy="278467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20-11-03 в 11.21.5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534" cy="279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E85F" w14:textId="348F0A80" w:rsidR="00D44B6E" w:rsidRDefault="006D3A6C" w:rsidP="00793EB0">
      <w:pPr>
        <w:pStyle w:val="afa"/>
        <w:numPr>
          <w:ilvl w:val="0"/>
          <w:numId w:val="45"/>
        </w:numPr>
        <w:spacing w:line="360" w:lineRule="auto"/>
        <w:rPr>
          <w:lang w:eastAsia="en-US" w:bidi="ar-SA"/>
        </w:rPr>
      </w:pPr>
      <w:r>
        <w:rPr>
          <w:lang w:eastAsia="en-US" w:bidi="ar-SA"/>
        </w:rPr>
        <w:t xml:space="preserve">Для фиксации изменений используйте команду </w:t>
      </w:r>
      <w:r>
        <w:rPr>
          <w:lang w:val="en-US" w:eastAsia="en-US" w:bidi="ar-SA"/>
        </w:rPr>
        <w:t>git</w:t>
      </w:r>
      <w:r w:rsidRPr="006D3A6C">
        <w:rPr>
          <w:lang w:eastAsia="en-US" w:bidi="ar-SA"/>
        </w:rPr>
        <w:t xml:space="preserve"> </w:t>
      </w:r>
      <w:r>
        <w:rPr>
          <w:lang w:val="en-US" w:eastAsia="en-US" w:bidi="ar-SA"/>
        </w:rPr>
        <w:t>commit</w:t>
      </w:r>
      <w:r w:rsidRPr="006D3A6C">
        <w:rPr>
          <w:lang w:eastAsia="en-US" w:bidi="ar-SA"/>
        </w:rPr>
        <w:t xml:space="preserve"> -</w:t>
      </w:r>
      <w:r>
        <w:rPr>
          <w:lang w:val="en-US" w:eastAsia="en-US" w:bidi="ar-SA"/>
        </w:rPr>
        <w:t>m</w:t>
      </w:r>
      <w:r w:rsidRPr="006D3A6C">
        <w:rPr>
          <w:lang w:eastAsia="en-US" w:bidi="ar-SA"/>
        </w:rPr>
        <w:t xml:space="preserve"> “</w:t>
      </w:r>
      <w:r>
        <w:rPr>
          <w:lang w:eastAsia="en-US" w:bidi="ar-SA"/>
        </w:rPr>
        <w:t>сообщение</w:t>
      </w:r>
      <w:r w:rsidRPr="006D3A6C">
        <w:rPr>
          <w:lang w:eastAsia="en-US" w:bidi="ar-SA"/>
        </w:rPr>
        <w:t>”</w:t>
      </w:r>
    </w:p>
    <w:p w14:paraId="6E92A4F1" w14:textId="66AEFFD4" w:rsidR="006D3A6C" w:rsidRPr="006D3A6C" w:rsidRDefault="006D3A6C" w:rsidP="00793EB0">
      <w:pPr>
        <w:spacing w:line="360" w:lineRule="auto"/>
        <w:jc w:val="center"/>
        <w:rPr>
          <w:lang w:eastAsia="en-US" w:bidi="ar-SA"/>
        </w:rPr>
      </w:pPr>
      <w:r>
        <w:rPr>
          <w:noProof/>
          <w:lang w:eastAsia="en-US" w:bidi="ar-SA"/>
        </w:rPr>
        <w:drawing>
          <wp:inline distT="0" distB="0" distL="0" distR="0" wp14:anchorId="1CBC52A4" wp14:editId="11EA5AED">
            <wp:extent cx="4564178" cy="319230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2020-11-03 в 11.22.3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684" cy="319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26F0" w14:textId="6EA916F7" w:rsidR="00793EB0" w:rsidRPr="00A01C46" w:rsidRDefault="00793EB0" w:rsidP="00793EB0">
      <w:pPr>
        <w:pStyle w:val="afa"/>
        <w:numPr>
          <w:ilvl w:val="0"/>
          <w:numId w:val="45"/>
        </w:numPr>
        <w:spacing w:line="360" w:lineRule="auto"/>
        <w:rPr>
          <w:lang w:eastAsia="en-US" w:bidi="ar-SA"/>
        </w:rPr>
      </w:pPr>
      <w:r>
        <w:rPr>
          <w:lang w:eastAsia="en-US" w:bidi="ar-SA"/>
        </w:rPr>
        <w:t xml:space="preserve">Перейдите на сайт </w:t>
      </w:r>
      <w:hyperlink r:id="rId21" w:history="1">
        <w:r w:rsidRPr="008837FD">
          <w:rPr>
            <w:rStyle w:val="afc"/>
            <w:lang w:val="en-US" w:eastAsia="en-US" w:bidi="ar-SA"/>
          </w:rPr>
          <w:t>http</w:t>
        </w:r>
        <w:r w:rsidRPr="008837FD">
          <w:rPr>
            <w:rStyle w:val="afc"/>
            <w:lang w:eastAsia="en-US" w:bidi="ar-SA"/>
          </w:rPr>
          <w:t>://</w:t>
        </w:r>
        <w:r w:rsidRPr="008837FD">
          <w:rPr>
            <w:rStyle w:val="afc"/>
            <w:lang w:val="en-US" w:eastAsia="en-US" w:bidi="ar-SA"/>
          </w:rPr>
          <w:t>github</w:t>
        </w:r>
        <w:r w:rsidRPr="00793EB0">
          <w:rPr>
            <w:rStyle w:val="afc"/>
            <w:lang w:eastAsia="en-US" w:bidi="ar-SA"/>
          </w:rPr>
          <w:t>.</w:t>
        </w:r>
        <w:r w:rsidRPr="008837FD">
          <w:rPr>
            <w:rStyle w:val="afc"/>
            <w:lang w:val="en-US" w:eastAsia="en-US" w:bidi="ar-SA"/>
          </w:rPr>
          <w:t>com</w:t>
        </w:r>
        <w:r w:rsidRPr="00793EB0">
          <w:rPr>
            <w:rStyle w:val="afc"/>
            <w:lang w:eastAsia="en-US" w:bidi="ar-SA"/>
          </w:rPr>
          <w:t>/</w:t>
        </w:r>
      </w:hyperlink>
      <w:r w:rsidRPr="00793EB0">
        <w:rPr>
          <w:lang w:eastAsia="en-US" w:bidi="ar-SA"/>
        </w:rPr>
        <w:t xml:space="preserve"> </w:t>
      </w:r>
      <w:r>
        <w:rPr>
          <w:lang w:eastAsia="en-US" w:bidi="ar-SA"/>
        </w:rPr>
        <w:t>и войдите в аккаунт (при необходимости зарегистрируйте новый аккаунт)</w:t>
      </w:r>
    </w:p>
    <w:p w14:paraId="2CA7FAC0" w14:textId="2A9ACD01" w:rsidR="00793EB0" w:rsidRPr="00A01C46" w:rsidRDefault="00A01C46" w:rsidP="00793EB0">
      <w:pPr>
        <w:pStyle w:val="afa"/>
        <w:numPr>
          <w:ilvl w:val="0"/>
          <w:numId w:val="45"/>
        </w:numPr>
        <w:spacing w:line="360" w:lineRule="auto"/>
        <w:rPr>
          <w:lang w:eastAsia="en-US" w:bidi="ar-SA"/>
        </w:rPr>
      </w:pPr>
      <w:r>
        <w:rPr>
          <w:lang w:eastAsia="en-US" w:bidi="ar-SA"/>
        </w:rPr>
        <w:t xml:space="preserve">После авторизации нажмите на кнопку </w:t>
      </w:r>
      <w:r>
        <w:rPr>
          <w:lang w:val="en-US" w:eastAsia="en-US" w:bidi="ar-SA"/>
        </w:rPr>
        <w:t>New</w:t>
      </w:r>
    </w:p>
    <w:p w14:paraId="0FB763DA" w14:textId="02445047" w:rsidR="00A01C46" w:rsidRPr="00A01C46" w:rsidRDefault="00A01C46" w:rsidP="00A01C46">
      <w:pPr>
        <w:spacing w:line="360" w:lineRule="auto"/>
        <w:rPr>
          <w:lang w:eastAsia="en-US" w:bidi="ar-SA"/>
        </w:rPr>
      </w:pPr>
      <w:r w:rsidRPr="00A01C46">
        <w:rPr>
          <w:lang w:val="en-US" w:eastAsia="en-US" w:bidi="ar-SA"/>
        </w:rPr>
        <w:lastRenderedPageBreak/>
        <w:t xml:space="preserve"> </w:t>
      </w:r>
      <w:r>
        <w:rPr>
          <w:noProof/>
          <w:lang w:eastAsia="en-US" w:bidi="ar-SA"/>
        </w:rPr>
        <w:drawing>
          <wp:inline distT="0" distB="0" distL="0" distR="0" wp14:anchorId="11C866E6" wp14:editId="0C990F3C">
            <wp:extent cx="5860415" cy="40005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2020-11-03 в 11.23.5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EFD4" w14:textId="7EB394E4" w:rsidR="00A01C46" w:rsidRPr="00267D44" w:rsidRDefault="00A01C46" w:rsidP="0001741A">
      <w:pPr>
        <w:pStyle w:val="afa"/>
        <w:numPr>
          <w:ilvl w:val="0"/>
          <w:numId w:val="45"/>
        </w:numPr>
        <w:spacing w:line="360" w:lineRule="auto"/>
        <w:ind w:left="0" w:firstLine="720"/>
        <w:jc w:val="both"/>
        <w:rPr>
          <w:lang w:eastAsia="en-US" w:bidi="ar-SA"/>
        </w:rPr>
      </w:pPr>
      <w:r>
        <w:rPr>
          <w:lang w:eastAsia="en-US" w:bidi="ar-SA"/>
        </w:rPr>
        <w:t xml:space="preserve">На открывшейся станице в поле </w:t>
      </w:r>
      <w:r>
        <w:rPr>
          <w:lang w:val="en-US" w:eastAsia="en-US" w:bidi="ar-SA"/>
        </w:rPr>
        <w:t>Repository</w:t>
      </w:r>
      <w:r w:rsidRPr="00A01C46">
        <w:rPr>
          <w:lang w:eastAsia="en-US" w:bidi="ar-SA"/>
        </w:rPr>
        <w:t xml:space="preserve"> </w:t>
      </w:r>
      <w:r>
        <w:rPr>
          <w:lang w:val="en-US" w:eastAsia="en-US" w:bidi="ar-SA"/>
        </w:rPr>
        <w:t>name</w:t>
      </w:r>
      <w:r w:rsidRPr="00A01C46">
        <w:rPr>
          <w:lang w:eastAsia="en-US" w:bidi="ar-SA"/>
        </w:rPr>
        <w:t xml:space="preserve"> </w:t>
      </w:r>
      <w:r>
        <w:rPr>
          <w:lang w:eastAsia="en-US" w:bidi="ar-SA"/>
        </w:rPr>
        <w:t>введите название репозитория</w:t>
      </w:r>
      <w:r w:rsidR="0001741A">
        <w:rPr>
          <w:lang w:eastAsia="en-US" w:bidi="ar-SA"/>
        </w:rPr>
        <w:t xml:space="preserve"> и нажмите на кнопку </w:t>
      </w:r>
      <w:r w:rsidR="0001741A">
        <w:rPr>
          <w:lang w:val="en-US" w:eastAsia="en-US" w:bidi="ar-SA"/>
        </w:rPr>
        <w:t>Create</w:t>
      </w:r>
      <w:r w:rsidR="0001741A" w:rsidRPr="0001741A">
        <w:rPr>
          <w:lang w:eastAsia="en-US" w:bidi="ar-SA"/>
        </w:rPr>
        <w:t xml:space="preserve"> </w:t>
      </w:r>
      <w:r w:rsidR="0001741A">
        <w:rPr>
          <w:lang w:val="en-US" w:eastAsia="en-US" w:bidi="ar-SA"/>
        </w:rPr>
        <w:t>repository</w:t>
      </w:r>
    </w:p>
    <w:p w14:paraId="4A63E48A" w14:textId="01104DDB" w:rsidR="00267D44" w:rsidRPr="00267D44" w:rsidRDefault="00267D44" w:rsidP="00267D44">
      <w:pPr>
        <w:spacing w:line="360" w:lineRule="auto"/>
        <w:jc w:val="center"/>
        <w:rPr>
          <w:lang w:eastAsia="en-US" w:bidi="ar-SA"/>
        </w:rPr>
      </w:pPr>
      <w:r>
        <w:rPr>
          <w:noProof/>
          <w:lang w:eastAsia="en-US" w:bidi="ar-SA"/>
        </w:rPr>
        <w:drawing>
          <wp:inline distT="0" distB="0" distL="0" distR="0" wp14:anchorId="7CD6B604" wp14:editId="53AF244C">
            <wp:extent cx="4282824" cy="311246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20-11-03 в 11.25.4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719" cy="311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B468" w14:textId="49FD512D" w:rsidR="00267D44" w:rsidRDefault="00FB41FF" w:rsidP="0001741A">
      <w:pPr>
        <w:pStyle w:val="afa"/>
        <w:numPr>
          <w:ilvl w:val="0"/>
          <w:numId w:val="45"/>
        </w:numPr>
        <w:spacing w:line="360" w:lineRule="auto"/>
        <w:ind w:left="0" w:firstLine="720"/>
        <w:jc w:val="both"/>
        <w:rPr>
          <w:lang w:eastAsia="en-US" w:bidi="ar-SA"/>
        </w:rPr>
      </w:pPr>
      <w:r>
        <w:rPr>
          <w:lang w:eastAsia="en-US" w:bidi="ar-SA"/>
        </w:rPr>
        <w:t>После создания репозитория скопируйте ссылку на репозиторий нажав на иконку</w:t>
      </w:r>
    </w:p>
    <w:p w14:paraId="16200ACF" w14:textId="6AD70FC7" w:rsidR="00FB41FF" w:rsidRDefault="00FB41FF" w:rsidP="00FB41FF">
      <w:pPr>
        <w:spacing w:line="360" w:lineRule="auto"/>
        <w:jc w:val="both"/>
        <w:rPr>
          <w:lang w:eastAsia="en-US" w:bidi="ar-SA"/>
        </w:rPr>
      </w:pPr>
      <w:r>
        <w:rPr>
          <w:lang w:eastAsia="en-US" w:bidi="ar-SA"/>
        </w:rPr>
        <w:lastRenderedPageBreak/>
        <w:t xml:space="preserve"> </w:t>
      </w:r>
      <w:r>
        <w:rPr>
          <w:noProof/>
          <w:lang w:eastAsia="en-US" w:bidi="ar-SA"/>
        </w:rPr>
        <w:drawing>
          <wp:inline distT="0" distB="0" distL="0" distR="0" wp14:anchorId="57852D24" wp14:editId="126AD0F7">
            <wp:extent cx="5860415" cy="425894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2020-11-03 в 11.26.2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01B3" w14:textId="77777777" w:rsidR="00506F89" w:rsidRPr="00506F89" w:rsidRDefault="00506F89" w:rsidP="00506F89">
      <w:pPr>
        <w:pStyle w:val="afa"/>
        <w:numPr>
          <w:ilvl w:val="0"/>
          <w:numId w:val="45"/>
        </w:numPr>
        <w:spacing w:line="360" w:lineRule="auto"/>
        <w:ind w:left="0" w:firstLine="720"/>
        <w:jc w:val="both"/>
        <w:rPr>
          <w:lang w:eastAsia="en-US" w:bidi="ar-SA"/>
        </w:rPr>
      </w:pPr>
      <w:r>
        <w:rPr>
          <w:lang w:eastAsia="en-US" w:bidi="ar-SA"/>
        </w:rPr>
        <w:t xml:space="preserve">Перейдите обратно в </w:t>
      </w:r>
      <w:r>
        <w:rPr>
          <w:lang w:val="en-US" w:eastAsia="en-US" w:bidi="ar-SA"/>
        </w:rPr>
        <w:t>terminal</w:t>
      </w:r>
    </w:p>
    <w:p w14:paraId="5671649C" w14:textId="7DBA8266" w:rsidR="00506F89" w:rsidRPr="00506F89" w:rsidRDefault="00506F89" w:rsidP="00506F89">
      <w:pPr>
        <w:spacing w:line="360" w:lineRule="auto"/>
        <w:jc w:val="center"/>
        <w:rPr>
          <w:lang w:eastAsia="en-US" w:bidi="ar-SA"/>
        </w:rPr>
      </w:pPr>
      <w:r>
        <w:rPr>
          <w:noProof/>
          <w:lang w:eastAsia="en-US" w:bidi="ar-SA"/>
        </w:rPr>
        <w:drawing>
          <wp:inline distT="0" distB="0" distL="0" distR="0" wp14:anchorId="784C3458" wp14:editId="276C3859">
            <wp:extent cx="3790455" cy="2651142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 экрана 2020-11-03 в 11.27.4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859" cy="265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2BD0" w14:textId="4323B3C9" w:rsidR="00506F89" w:rsidRDefault="00E75EE4" w:rsidP="0001741A">
      <w:pPr>
        <w:pStyle w:val="afa"/>
        <w:numPr>
          <w:ilvl w:val="0"/>
          <w:numId w:val="45"/>
        </w:numPr>
        <w:spacing w:line="360" w:lineRule="auto"/>
        <w:ind w:left="0" w:firstLine="720"/>
        <w:jc w:val="both"/>
        <w:rPr>
          <w:lang w:eastAsia="en-US" w:bidi="ar-SA"/>
        </w:rPr>
      </w:pPr>
      <w:r>
        <w:rPr>
          <w:lang w:eastAsia="en-US" w:bidi="ar-SA"/>
        </w:rPr>
        <w:t>В</w:t>
      </w:r>
      <w:r w:rsidRPr="00E75EE4">
        <w:rPr>
          <w:lang w:eastAsia="en-US" w:bidi="ar-SA"/>
        </w:rPr>
        <w:t xml:space="preserve"> </w:t>
      </w:r>
      <w:r>
        <w:rPr>
          <w:lang w:val="en-US" w:eastAsia="en-US" w:bidi="ar-SA"/>
        </w:rPr>
        <w:t>terminal</w:t>
      </w:r>
      <w:r w:rsidRPr="00E75EE4">
        <w:rPr>
          <w:lang w:eastAsia="en-US" w:bidi="ar-SA"/>
        </w:rPr>
        <w:t xml:space="preserve"> </w:t>
      </w:r>
      <w:r>
        <w:rPr>
          <w:lang w:eastAsia="en-US" w:bidi="ar-SA"/>
        </w:rPr>
        <w:t>введите</w:t>
      </w:r>
      <w:r w:rsidRPr="00E75EE4">
        <w:rPr>
          <w:lang w:eastAsia="en-US" w:bidi="ar-SA"/>
        </w:rPr>
        <w:t xml:space="preserve"> </w:t>
      </w:r>
      <w:r>
        <w:rPr>
          <w:lang w:eastAsia="en-US" w:bidi="ar-SA"/>
        </w:rPr>
        <w:t>команду</w:t>
      </w:r>
      <w:r w:rsidRPr="00E75EE4">
        <w:rPr>
          <w:lang w:eastAsia="en-US" w:bidi="ar-SA"/>
        </w:rPr>
        <w:t xml:space="preserve"> </w:t>
      </w:r>
      <w:r>
        <w:rPr>
          <w:lang w:val="en-US" w:eastAsia="en-US" w:bidi="ar-SA"/>
        </w:rPr>
        <w:t>git</w:t>
      </w:r>
      <w:r w:rsidRPr="00E75EE4">
        <w:rPr>
          <w:lang w:eastAsia="en-US" w:bidi="ar-SA"/>
        </w:rPr>
        <w:t xml:space="preserve"> </w:t>
      </w:r>
      <w:r>
        <w:rPr>
          <w:lang w:val="en-US" w:eastAsia="en-US" w:bidi="ar-SA"/>
        </w:rPr>
        <w:t>remote</w:t>
      </w:r>
      <w:r w:rsidRPr="00E75EE4">
        <w:rPr>
          <w:lang w:eastAsia="en-US" w:bidi="ar-SA"/>
        </w:rPr>
        <w:t xml:space="preserve"> </w:t>
      </w:r>
      <w:r>
        <w:rPr>
          <w:lang w:val="en-US" w:eastAsia="en-US" w:bidi="ar-SA"/>
        </w:rPr>
        <w:t>add</w:t>
      </w:r>
      <w:r w:rsidRPr="00E75EE4">
        <w:rPr>
          <w:lang w:eastAsia="en-US" w:bidi="ar-SA"/>
        </w:rPr>
        <w:t xml:space="preserve"> </w:t>
      </w:r>
      <w:r>
        <w:rPr>
          <w:lang w:val="en-US" w:eastAsia="en-US" w:bidi="ar-SA"/>
        </w:rPr>
        <w:t>origin</w:t>
      </w:r>
      <w:r w:rsidRPr="00E75EE4">
        <w:rPr>
          <w:lang w:eastAsia="en-US" w:bidi="ar-SA"/>
        </w:rPr>
        <w:t xml:space="preserve"> (</w:t>
      </w:r>
      <w:r>
        <w:rPr>
          <w:lang w:eastAsia="en-US" w:bidi="ar-SA"/>
        </w:rPr>
        <w:t>здесь укажите ссылку на репозиторий</w:t>
      </w:r>
      <w:r w:rsidRPr="00E75EE4">
        <w:rPr>
          <w:lang w:eastAsia="en-US" w:bidi="ar-SA"/>
        </w:rPr>
        <w:t>)</w:t>
      </w:r>
    </w:p>
    <w:p w14:paraId="4BB50926" w14:textId="06E6769D" w:rsidR="00E75EE4" w:rsidRPr="00E75EE4" w:rsidRDefault="00E75EE4" w:rsidP="00E75EE4">
      <w:pPr>
        <w:spacing w:line="360" w:lineRule="auto"/>
        <w:jc w:val="both"/>
        <w:rPr>
          <w:lang w:eastAsia="en-US" w:bidi="ar-SA"/>
        </w:rPr>
      </w:pPr>
      <w:r w:rsidRPr="00E75EE4">
        <w:rPr>
          <w:lang w:val="en-US" w:eastAsia="en-US" w:bidi="ar-SA"/>
        </w:rPr>
        <w:lastRenderedPageBreak/>
        <w:t xml:space="preserve"> </w:t>
      </w:r>
      <w:r>
        <w:rPr>
          <w:noProof/>
          <w:lang w:eastAsia="en-US" w:bidi="ar-SA"/>
        </w:rPr>
        <w:drawing>
          <wp:inline distT="0" distB="0" distL="0" distR="0" wp14:anchorId="526123E6" wp14:editId="1A81AD0F">
            <wp:extent cx="5860415" cy="409892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 экрана 2020-11-03 в 11.28.2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F41E" w14:textId="16B5B0C4" w:rsidR="00E75EE4" w:rsidRPr="00E10B7E" w:rsidRDefault="00B62CCC" w:rsidP="0001741A">
      <w:pPr>
        <w:pStyle w:val="afa"/>
        <w:numPr>
          <w:ilvl w:val="0"/>
          <w:numId w:val="45"/>
        </w:numPr>
        <w:spacing w:line="360" w:lineRule="auto"/>
        <w:ind w:left="0" w:firstLine="720"/>
        <w:jc w:val="both"/>
        <w:rPr>
          <w:lang w:eastAsia="en-US" w:bidi="ar-SA"/>
        </w:rPr>
      </w:pPr>
      <w:r>
        <w:rPr>
          <w:lang w:eastAsia="en-US" w:bidi="ar-SA"/>
        </w:rPr>
        <w:t xml:space="preserve">Чтобы отправить изменения на сервер напишите команду </w:t>
      </w:r>
      <w:r>
        <w:rPr>
          <w:lang w:val="en-US" w:eastAsia="en-US" w:bidi="ar-SA"/>
        </w:rPr>
        <w:t>git</w:t>
      </w:r>
      <w:r w:rsidRPr="00B62CCC">
        <w:rPr>
          <w:lang w:eastAsia="en-US" w:bidi="ar-SA"/>
        </w:rPr>
        <w:t xml:space="preserve"> </w:t>
      </w:r>
      <w:r>
        <w:rPr>
          <w:lang w:val="en-US" w:eastAsia="en-US" w:bidi="ar-SA"/>
        </w:rPr>
        <w:t>push</w:t>
      </w:r>
      <w:r w:rsidRPr="00B62CCC">
        <w:rPr>
          <w:lang w:eastAsia="en-US" w:bidi="ar-SA"/>
        </w:rPr>
        <w:t xml:space="preserve"> </w:t>
      </w:r>
      <w:r>
        <w:rPr>
          <w:lang w:val="en-US" w:eastAsia="en-US" w:bidi="ar-SA"/>
        </w:rPr>
        <w:t>origin</w:t>
      </w:r>
      <w:r w:rsidRPr="00B62CCC">
        <w:rPr>
          <w:lang w:eastAsia="en-US" w:bidi="ar-SA"/>
        </w:rPr>
        <w:t xml:space="preserve"> </w:t>
      </w:r>
      <w:r>
        <w:rPr>
          <w:lang w:val="en-US" w:eastAsia="en-US" w:bidi="ar-SA"/>
        </w:rPr>
        <w:t>master</w:t>
      </w:r>
    </w:p>
    <w:p w14:paraId="534B1F13" w14:textId="4E6B59F9" w:rsidR="00E10B7E" w:rsidRPr="00E10B7E" w:rsidRDefault="00E10B7E" w:rsidP="00E10B7E">
      <w:pPr>
        <w:spacing w:line="360" w:lineRule="auto"/>
        <w:jc w:val="both"/>
        <w:rPr>
          <w:lang w:eastAsia="en-US" w:bidi="ar-SA"/>
        </w:rPr>
      </w:pPr>
      <w:r w:rsidRPr="00E10B7E">
        <w:rPr>
          <w:lang w:val="en-US" w:eastAsia="en-US" w:bidi="ar-SA"/>
        </w:rPr>
        <w:lastRenderedPageBreak/>
        <w:t xml:space="preserve"> </w:t>
      </w:r>
      <w:r>
        <w:rPr>
          <w:noProof/>
          <w:lang w:eastAsia="en-US" w:bidi="ar-SA"/>
        </w:rPr>
        <w:drawing>
          <wp:inline distT="0" distB="0" distL="0" distR="0" wp14:anchorId="07677928" wp14:editId="43D86775">
            <wp:extent cx="5860415" cy="409892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 экрана 2020-11-03 в 11.29.0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F5D9" w14:textId="75D8F4D1" w:rsidR="00E10B7E" w:rsidRDefault="00E008A3" w:rsidP="0001741A">
      <w:pPr>
        <w:pStyle w:val="afa"/>
        <w:numPr>
          <w:ilvl w:val="0"/>
          <w:numId w:val="45"/>
        </w:numPr>
        <w:spacing w:line="360" w:lineRule="auto"/>
        <w:ind w:left="0" w:firstLine="720"/>
        <w:jc w:val="both"/>
        <w:rPr>
          <w:lang w:eastAsia="en-US" w:bidi="ar-SA"/>
        </w:rPr>
      </w:pPr>
      <w:r>
        <w:rPr>
          <w:lang w:eastAsia="en-US" w:bidi="ar-SA"/>
        </w:rPr>
        <w:t xml:space="preserve">Система попросит вас ввести логин и пароль от учетной записи в </w:t>
      </w:r>
      <w:r>
        <w:rPr>
          <w:lang w:val="en-US" w:eastAsia="en-US" w:bidi="ar-SA"/>
        </w:rPr>
        <w:t>git</w:t>
      </w:r>
      <w:r w:rsidRPr="00E008A3">
        <w:rPr>
          <w:lang w:eastAsia="en-US" w:bidi="ar-SA"/>
        </w:rPr>
        <w:t xml:space="preserve"> </w:t>
      </w:r>
      <w:r>
        <w:rPr>
          <w:lang w:val="en-US" w:eastAsia="en-US" w:bidi="ar-SA"/>
        </w:rPr>
        <w:t>hub</w:t>
      </w:r>
      <w:r>
        <w:rPr>
          <w:lang w:eastAsia="en-US" w:bidi="ar-SA"/>
        </w:rPr>
        <w:t xml:space="preserve">. </w:t>
      </w:r>
      <w:r w:rsidR="00F53AF8">
        <w:rPr>
          <w:lang w:eastAsia="en-US" w:bidi="ar-SA"/>
        </w:rPr>
        <w:t>Учтите,</w:t>
      </w:r>
      <w:r>
        <w:rPr>
          <w:lang w:eastAsia="en-US" w:bidi="ar-SA"/>
        </w:rPr>
        <w:t xml:space="preserve"> что при вводе пароль символы у вас не будут отображаться</w:t>
      </w:r>
    </w:p>
    <w:p w14:paraId="4B1B7CE1" w14:textId="6999D125" w:rsidR="00C15F19" w:rsidRDefault="00C15F19" w:rsidP="0001741A">
      <w:pPr>
        <w:pStyle w:val="afa"/>
        <w:numPr>
          <w:ilvl w:val="0"/>
          <w:numId w:val="45"/>
        </w:numPr>
        <w:spacing w:line="360" w:lineRule="auto"/>
        <w:ind w:left="0" w:firstLine="720"/>
        <w:jc w:val="both"/>
        <w:rPr>
          <w:lang w:eastAsia="en-US" w:bidi="ar-SA"/>
        </w:rPr>
      </w:pPr>
      <w:r>
        <w:rPr>
          <w:lang w:eastAsia="en-US" w:bidi="ar-SA"/>
        </w:rPr>
        <w:t>Перейдите обратно в браузер и обновите страницу</w:t>
      </w:r>
    </w:p>
    <w:p w14:paraId="7E946FD5" w14:textId="04711B3B" w:rsidR="00864F0C" w:rsidRPr="00E75EE4" w:rsidRDefault="00C15F19" w:rsidP="00793EB0">
      <w:pPr>
        <w:spacing w:after="0" w:line="360" w:lineRule="auto"/>
        <w:jc w:val="center"/>
        <w:textAlignment w:val="baseline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22E5258" wp14:editId="05658EA5">
            <wp:extent cx="3810314" cy="2769074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 экрана 2020-11-03 в 11.30.5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94" cy="277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4F0C" w:rsidRPr="00E75EE4">
      <w:footerReference w:type="default" r:id="rId29"/>
      <w:pgSz w:w="11907" w:h="16839" w:code="9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B79282" w14:textId="77777777" w:rsidR="008D311D" w:rsidRDefault="008D311D">
      <w:pPr>
        <w:spacing w:after="0" w:line="240" w:lineRule="auto"/>
      </w:pPr>
      <w:r>
        <w:separator/>
      </w:r>
    </w:p>
  </w:endnote>
  <w:endnote w:type="continuationSeparator" w:id="0">
    <w:p w14:paraId="4AED5A33" w14:textId="77777777" w:rsidR="008D311D" w:rsidRDefault="008D31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261614" w14:textId="77777777" w:rsidR="005917A3" w:rsidRDefault="000B065D">
        <w:pPr>
          <w:pStyle w:val="af5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978BC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D982B3" w14:textId="77777777" w:rsidR="008D311D" w:rsidRDefault="008D311D">
      <w:pPr>
        <w:spacing w:after="0" w:line="240" w:lineRule="auto"/>
      </w:pPr>
      <w:r>
        <w:separator/>
      </w:r>
    </w:p>
  </w:footnote>
  <w:footnote w:type="continuationSeparator" w:id="0">
    <w:p w14:paraId="5A72642C" w14:textId="77777777" w:rsidR="008D311D" w:rsidRDefault="008D31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0ABC21C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946A0D"/>
    <w:multiLevelType w:val="multilevel"/>
    <w:tmpl w:val="8960BB1A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8526247"/>
    <w:multiLevelType w:val="hybridMultilevel"/>
    <w:tmpl w:val="1A72D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E653C1"/>
    <w:multiLevelType w:val="multilevel"/>
    <w:tmpl w:val="B464E99C"/>
    <w:lvl w:ilvl="0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3" w15:restartNumberingAfterBreak="0">
    <w:nsid w:val="1A4870E0"/>
    <w:multiLevelType w:val="multilevel"/>
    <w:tmpl w:val="18F0FD2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D0F0F9C"/>
    <w:multiLevelType w:val="multilevel"/>
    <w:tmpl w:val="49AA7CEE"/>
    <w:lvl w:ilvl="0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15" w15:restartNumberingAfterBreak="0">
    <w:nsid w:val="1DD11B70"/>
    <w:multiLevelType w:val="multilevel"/>
    <w:tmpl w:val="9C061BF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2957834"/>
    <w:multiLevelType w:val="hybridMultilevel"/>
    <w:tmpl w:val="64709B02"/>
    <w:lvl w:ilvl="0" w:tplc="B038CF4E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8FB2080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EAC402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065C6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64202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DF29DD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4C96F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60FCA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B2AC7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44A61F9"/>
    <w:multiLevelType w:val="multilevel"/>
    <w:tmpl w:val="AB96132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67D41E7"/>
    <w:multiLevelType w:val="multilevel"/>
    <w:tmpl w:val="B464E99C"/>
    <w:lvl w:ilvl="0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9" w15:restartNumberingAfterBreak="0">
    <w:nsid w:val="3C3A49D7"/>
    <w:multiLevelType w:val="multilevel"/>
    <w:tmpl w:val="212261FE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FA600EE"/>
    <w:multiLevelType w:val="hybridMultilevel"/>
    <w:tmpl w:val="8C8A2D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3FCC4989"/>
    <w:multiLevelType w:val="hybridMultilevel"/>
    <w:tmpl w:val="7C402178"/>
    <w:lvl w:ilvl="0" w:tplc="76366C42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E58532C">
      <w:start w:val="5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34A28D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9BAE41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A786AC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2682B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A3674A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F56695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F5EC7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2D70115"/>
    <w:multiLevelType w:val="multilevel"/>
    <w:tmpl w:val="57523DA6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6C82C9A"/>
    <w:multiLevelType w:val="hybridMultilevel"/>
    <w:tmpl w:val="63F07864"/>
    <w:lvl w:ilvl="0" w:tplc="35021966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9F1694E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6C25DD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26317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621BD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1B898D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32308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2C1DB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92B73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F8173D"/>
    <w:multiLevelType w:val="multilevel"/>
    <w:tmpl w:val="7A547BC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9BC0320"/>
    <w:multiLevelType w:val="hybridMultilevel"/>
    <w:tmpl w:val="DC3C7298"/>
    <w:lvl w:ilvl="0" w:tplc="2D022FC6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320A1CC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CAC58F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18B22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59680B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79CB44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64668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20DD0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80077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083510"/>
    <w:multiLevelType w:val="multilevel"/>
    <w:tmpl w:val="B94C369E"/>
    <w:lvl w:ilvl="0">
      <w:start w:val="1"/>
      <w:numFmt w:val="bullet"/>
      <w:pStyle w:val="a"/>
      <w:suff w:val="space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C66DA6"/>
    <w:multiLevelType w:val="hybridMultilevel"/>
    <w:tmpl w:val="A2866AE8"/>
    <w:lvl w:ilvl="0" w:tplc="D7C64B82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C1C829A">
      <w:start w:val="3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C65A21D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61A02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F425BA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A02BA6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9383F0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840058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B26F6F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5403BFB"/>
    <w:multiLevelType w:val="multilevel"/>
    <w:tmpl w:val="B464E99C"/>
    <w:lvl w:ilvl="0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9" w15:restartNumberingAfterBreak="0">
    <w:nsid w:val="564B4E03"/>
    <w:multiLevelType w:val="multilevel"/>
    <w:tmpl w:val="2AA20DE8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B226C1F"/>
    <w:multiLevelType w:val="hybridMultilevel"/>
    <w:tmpl w:val="49ACD974"/>
    <w:lvl w:ilvl="0" w:tplc="EA125C30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1E18FD5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6B47A3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DE402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FC033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DB6D29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16B41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5C331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B72354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C5F7045"/>
    <w:multiLevelType w:val="multilevel"/>
    <w:tmpl w:val="B8A2C65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144407D"/>
    <w:multiLevelType w:val="hybridMultilevel"/>
    <w:tmpl w:val="9E300260"/>
    <w:lvl w:ilvl="0" w:tplc="255EF49E">
      <w:start w:val="1"/>
      <w:numFmt w:val="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2" w:tplc="67CA34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525BF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269F3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23285A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9AAC2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F280F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09EC38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5635753"/>
    <w:multiLevelType w:val="multilevel"/>
    <w:tmpl w:val="ABA2E3E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94A06F9"/>
    <w:multiLevelType w:val="multilevel"/>
    <w:tmpl w:val="53CACF5E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B0B4F5C"/>
    <w:multiLevelType w:val="multilevel"/>
    <w:tmpl w:val="A880D5F4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C901CF9"/>
    <w:multiLevelType w:val="hybridMultilevel"/>
    <w:tmpl w:val="2F4A75D8"/>
    <w:lvl w:ilvl="0" w:tplc="32984198">
      <w:start w:val="1"/>
      <w:numFmt w:val="decimal"/>
      <w:pStyle w:val="a0"/>
      <w:lvlText w:val="%1."/>
      <w:lvlJc w:val="left"/>
      <w:pPr>
        <w:ind w:left="720" w:hanging="360"/>
      </w:pPr>
    </w:lvl>
    <w:lvl w:ilvl="1" w:tplc="F1A4A37C">
      <w:start w:val="1"/>
      <w:numFmt w:val="lowerLetter"/>
      <w:lvlText w:val="%2."/>
      <w:lvlJc w:val="left"/>
      <w:pPr>
        <w:ind w:left="1440" w:hanging="360"/>
      </w:pPr>
    </w:lvl>
    <w:lvl w:ilvl="2" w:tplc="70443D44">
      <w:start w:val="1"/>
      <w:numFmt w:val="lowerRoman"/>
      <w:lvlText w:val="%3."/>
      <w:lvlJc w:val="right"/>
      <w:pPr>
        <w:ind w:left="2160" w:hanging="180"/>
      </w:pPr>
    </w:lvl>
    <w:lvl w:ilvl="3" w:tplc="AA2A956E">
      <w:start w:val="1"/>
      <w:numFmt w:val="decimal"/>
      <w:lvlText w:val="%4."/>
      <w:lvlJc w:val="left"/>
      <w:pPr>
        <w:ind w:left="2880" w:hanging="360"/>
      </w:pPr>
    </w:lvl>
    <w:lvl w:ilvl="4" w:tplc="46C8B410" w:tentative="1">
      <w:start w:val="1"/>
      <w:numFmt w:val="lowerLetter"/>
      <w:lvlText w:val="%5."/>
      <w:lvlJc w:val="left"/>
      <w:pPr>
        <w:ind w:left="3600" w:hanging="360"/>
      </w:pPr>
    </w:lvl>
    <w:lvl w:ilvl="5" w:tplc="7E2E1A9C" w:tentative="1">
      <w:start w:val="1"/>
      <w:numFmt w:val="lowerRoman"/>
      <w:lvlText w:val="%6."/>
      <w:lvlJc w:val="right"/>
      <w:pPr>
        <w:ind w:left="4320" w:hanging="180"/>
      </w:pPr>
    </w:lvl>
    <w:lvl w:ilvl="6" w:tplc="31260E60" w:tentative="1">
      <w:start w:val="1"/>
      <w:numFmt w:val="decimal"/>
      <w:lvlText w:val="%7."/>
      <w:lvlJc w:val="left"/>
      <w:pPr>
        <w:ind w:left="5040" w:hanging="360"/>
      </w:pPr>
    </w:lvl>
    <w:lvl w:ilvl="7" w:tplc="BAF85B44" w:tentative="1">
      <w:start w:val="1"/>
      <w:numFmt w:val="lowerLetter"/>
      <w:lvlText w:val="%8."/>
      <w:lvlJc w:val="left"/>
      <w:pPr>
        <w:ind w:left="5760" w:hanging="360"/>
      </w:pPr>
    </w:lvl>
    <w:lvl w:ilvl="8" w:tplc="C9E880A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D1F0F7B"/>
    <w:multiLevelType w:val="multilevel"/>
    <w:tmpl w:val="2FD8F544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2AB5C61"/>
    <w:multiLevelType w:val="multilevel"/>
    <w:tmpl w:val="89FCF83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7512A2E"/>
    <w:multiLevelType w:val="multilevel"/>
    <w:tmpl w:val="BE74175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FFA732E"/>
    <w:multiLevelType w:val="multilevel"/>
    <w:tmpl w:val="E4CAD978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23"/>
  </w:num>
  <w:num w:numId="3">
    <w:abstractNumId w:val="30"/>
  </w:num>
  <w:num w:numId="4">
    <w:abstractNumId w:val="25"/>
  </w:num>
  <w:num w:numId="5">
    <w:abstractNumId w:val="16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26"/>
  </w:num>
  <w:num w:numId="16">
    <w:abstractNumId w:val="36"/>
  </w:num>
  <w:num w:numId="17">
    <w:abstractNumId w:val="20"/>
  </w:num>
  <w:num w:numId="18">
    <w:abstractNumId w:val="32"/>
  </w:num>
  <w:num w:numId="19">
    <w:abstractNumId w:val="11"/>
  </w:num>
  <w:num w:numId="20">
    <w:abstractNumId w:val="28"/>
  </w:num>
  <w:num w:numId="21">
    <w:abstractNumId w:val="13"/>
    <w:lvlOverride w:ilvl="0">
      <w:lvl w:ilvl="0">
        <w:numFmt w:val="decimal"/>
        <w:lvlText w:val="%1."/>
        <w:lvlJc w:val="left"/>
      </w:lvl>
    </w:lvlOverride>
  </w:num>
  <w:num w:numId="22">
    <w:abstractNumId w:val="17"/>
    <w:lvlOverride w:ilvl="0">
      <w:lvl w:ilvl="0">
        <w:numFmt w:val="decimal"/>
        <w:lvlText w:val="%1."/>
        <w:lvlJc w:val="left"/>
      </w:lvl>
    </w:lvlOverride>
  </w:num>
  <w:num w:numId="23">
    <w:abstractNumId w:val="17"/>
    <w:lvlOverride w:ilvl="0">
      <w:lvl w:ilvl="0">
        <w:numFmt w:val="decimal"/>
        <w:lvlText w:val="%1."/>
        <w:lvlJc w:val="left"/>
      </w:lvl>
    </w:lvlOverride>
  </w:num>
  <w:num w:numId="24">
    <w:abstractNumId w:val="17"/>
    <w:lvlOverride w:ilvl="0">
      <w:lvl w:ilvl="0">
        <w:numFmt w:val="decimal"/>
        <w:lvlText w:val="%1."/>
        <w:lvlJc w:val="left"/>
      </w:lvl>
    </w:lvlOverride>
  </w:num>
  <w:num w:numId="25">
    <w:abstractNumId w:val="15"/>
    <w:lvlOverride w:ilvl="0">
      <w:lvl w:ilvl="0">
        <w:numFmt w:val="decimal"/>
        <w:lvlText w:val="%1."/>
        <w:lvlJc w:val="left"/>
      </w:lvl>
    </w:lvlOverride>
  </w:num>
  <w:num w:numId="26">
    <w:abstractNumId w:val="31"/>
    <w:lvlOverride w:ilvl="1">
      <w:lvl w:ilvl="1">
        <w:numFmt w:val="lowerLetter"/>
        <w:lvlText w:val="%2."/>
        <w:lvlJc w:val="left"/>
      </w:lvl>
    </w:lvlOverride>
  </w:num>
  <w:num w:numId="27">
    <w:abstractNumId w:val="27"/>
  </w:num>
  <w:num w:numId="28">
    <w:abstractNumId w:val="27"/>
    <w:lvlOverride w:ilvl="1">
      <w:lvl w:ilvl="1" w:tplc="2C1C829A">
        <w:numFmt w:val="lowerLetter"/>
        <w:lvlText w:val="%2."/>
        <w:lvlJc w:val="left"/>
      </w:lvl>
    </w:lvlOverride>
  </w:num>
  <w:num w:numId="29">
    <w:abstractNumId w:val="21"/>
  </w:num>
  <w:num w:numId="30">
    <w:abstractNumId w:val="33"/>
    <w:lvlOverride w:ilvl="0">
      <w:lvl w:ilvl="0">
        <w:numFmt w:val="decimal"/>
        <w:lvlText w:val="%1."/>
        <w:lvlJc w:val="left"/>
      </w:lvl>
    </w:lvlOverride>
  </w:num>
  <w:num w:numId="31">
    <w:abstractNumId w:val="24"/>
    <w:lvlOverride w:ilvl="0">
      <w:lvl w:ilvl="0">
        <w:numFmt w:val="decimal"/>
        <w:lvlText w:val="%1."/>
        <w:lvlJc w:val="left"/>
      </w:lvl>
    </w:lvlOverride>
  </w:num>
  <w:num w:numId="32">
    <w:abstractNumId w:val="38"/>
    <w:lvlOverride w:ilvl="0">
      <w:lvl w:ilvl="0">
        <w:numFmt w:val="decimal"/>
        <w:lvlText w:val="%1."/>
        <w:lvlJc w:val="left"/>
      </w:lvl>
    </w:lvlOverride>
  </w:num>
  <w:num w:numId="33">
    <w:abstractNumId w:val="10"/>
    <w:lvlOverride w:ilvl="0">
      <w:lvl w:ilvl="0">
        <w:numFmt w:val="decimal"/>
        <w:lvlText w:val="%1."/>
        <w:lvlJc w:val="left"/>
      </w:lvl>
    </w:lvlOverride>
  </w:num>
  <w:num w:numId="34">
    <w:abstractNumId w:val="22"/>
    <w:lvlOverride w:ilvl="0">
      <w:lvl w:ilvl="0">
        <w:numFmt w:val="decimal"/>
        <w:lvlText w:val="%1."/>
        <w:lvlJc w:val="left"/>
      </w:lvl>
    </w:lvlOverride>
  </w:num>
  <w:num w:numId="35">
    <w:abstractNumId w:val="19"/>
    <w:lvlOverride w:ilvl="0">
      <w:lvl w:ilvl="0">
        <w:numFmt w:val="decimal"/>
        <w:lvlText w:val="%1."/>
        <w:lvlJc w:val="left"/>
      </w:lvl>
    </w:lvlOverride>
  </w:num>
  <w:num w:numId="36">
    <w:abstractNumId w:val="37"/>
    <w:lvlOverride w:ilvl="0">
      <w:lvl w:ilvl="0">
        <w:numFmt w:val="decimal"/>
        <w:lvlText w:val="%1."/>
        <w:lvlJc w:val="left"/>
      </w:lvl>
    </w:lvlOverride>
  </w:num>
  <w:num w:numId="37">
    <w:abstractNumId w:val="35"/>
    <w:lvlOverride w:ilvl="0">
      <w:lvl w:ilvl="0">
        <w:numFmt w:val="decimal"/>
        <w:lvlText w:val="%1."/>
        <w:lvlJc w:val="left"/>
      </w:lvl>
    </w:lvlOverride>
  </w:num>
  <w:num w:numId="38">
    <w:abstractNumId w:val="29"/>
    <w:lvlOverride w:ilvl="0">
      <w:lvl w:ilvl="0">
        <w:numFmt w:val="decimal"/>
        <w:lvlText w:val="%1."/>
        <w:lvlJc w:val="left"/>
      </w:lvl>
    </w:lvlOverride>
  </w:num>
  <w:num w:numId="39">
    <w:abstractNumId w:val="29"/>
    <w:lvlOverride w:ilvl="0">
      <w:lvl w:ilvl="0">
        <w:numFmt w:val="decimal"/>
        <w:lvlText w:val="%1."/>
        <w:lvlJc w:val="left"/>
      </w:lvl>
    </w:lvlOverride>
  </w:num>
  <w:num w:numId="40">
    <w:abstractNumId w:val="29"/>
    <w:lvlOverride w:ilvl="0">
      <w:lvl w:ilvl="0">
        <w:numFmt w:val="decimal"/>
        <w:lvlText w:val="%1."/>
        <w:lvlJc w:val="left"/>
      </w:lvl>
    </w:lvlOverride>
  </w:num>
  <w:num w:numId="41">
    <w:abstractNumId w:val="34"/>
    <w:lvlOverride w:ilvl="0">
      <w:lvl w:ilvl="0">
        <w:numFmt w:val="decimal"/>
        <w:lvlText w:val="%1."/>
        <w:lvlJc w:val="left"/>
      </w:lvl>
    </w:lvlOverride>
  </w:num>
  <w:num w:numId="42">
    <w:abstractNumId w:val="40"/>
    <w:lvlOverride w:ilvl="0">
      <w:lvl w:ilvl="0">
        <w:numFmt w:val="decimal"/>
        <w:lvlText w:val="%1."/>
        <w:lvlJc w:val="left"/>
      </w:lvl>
    </w:lvlOverride>
  </w:num>
  <w:num w:numId="43">
    <w:abstractNumId w:val="18"/>
  </w:num>
  <w:num w:numId="44">
    <w:abstractNumId w:val="12"/>
  </w:num>
  <w:num w:numId="45">
    <w:abstractNumId w:val="14"/>
  </w:num>
  <w:num w:numId="4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4DFA"/>
    <w:rsid w:val="00000173"/>
    <w:rsid w:val="00002C1B"/>
    <w:rsid w:val="00006EA8"/>
    <w:rsid w:val="0001741A"/>
    <w:rsid w:val="000176CF"/>
    <w:rsid w:val="000205C6"/>
    <w:rsid w:val="00020A62"/>
    <w:rsid w:val="00035B73"/>
    <w:rsid w:val="000366C3"/>
    <w:rsid w:val="00040CB3"/>
    <w:rsid w:val="00047EF3"/>
    <w:rsid w:val="00054899"/>
    <w:rsid w:val="00054B7B"/>
    <w:rsid w:val="00067F66"/>
    <w:rsid w:val="000705B1"/>
    <w:rsid w:val="00071891"/>
    <w:rsid w:val="00075156"/>
    <w:rsid w:val="00081060"/>
    <w:rsid w:val="000903EC"/>
    <w:rsid w:val="0009577F"/>
    <w:rsid w:val="000965FE"/>
    <w:rsid w:val="000A0E53"/>
    <w:rsid w:val="000B065D"/>
    <w:rsid w:val="000B1644"/>
    <w:rsid w:val="000B31AE"/>
    <w:rsid w:val="000C0D07"/>
    <w:rsid w:val="000C1CEE"/>
    <w:rsid w:val="000D58A8"/>
    <w:rsid w:val="000E4C8C"/>
    <w:rsid w:val="000E72B9"/>
    <w:rsid w:val="000F3758"/>
    <w:rsid w:val="00104A7B"/>
    <w:rsid w:val="0011164F"/>
    <w:rsid w:val="00111713"/>
    <w:rsid w:val="00116130"/>
    <w:rsid w:val="00140BE6"/>
    <w:rsid w:val="001444F9"/>
    <w:rsid w:val="001511BF"/>
    <w:rsid w:val="00153286"/>
    <w:rsid w:val="001577CB"/>
    <w:rsid w:val="00160010"/>
    <w:rsid w:val="0017054B"/>
    <w:rsid w:val="00176AAE"/>
    <w:rsid w:val="00177E87"/>
    <w:rsid w:val="001845F8"/>
    <w:rsid w:val="00187314"/>
    <w:rsid w:val="0019080A"/>
    <w:rsid w:val="00190F4D"/>
    <w:rsid w:val="00192B1E"/>
    <w:rsid w:val="00193CB3"/>
    <w:rsid w:val="00197BF8"/>
    <w:rsid w:val="001A25FC"/>
    <w:rsid w:val="001B1274"/>
    <w:rsid w:val="001B1C8A"/>
    <w:rsid w:val="001B53BB"/>
    <w:rsid w:val="001C0801"/>
    <w:rsid w:val="001C36FF"/>
    <w:rsid w:val="001D52F5"/>
    <w:rsid w:val="001E480B"/>
    <w:rsid w:val="001F239F"/>
    <w:rsid w:val="00204A84"/>
    <w:rsid w:val="00207B5F"/>
    <w:rsid w:val="0021236B"/>
    <w:rsid w:val="00212A58"/>
    <w:rsid w:val="00221F22"/>
    <w:rsid w:val="002253AB"/>
    <w:rsid w:val="00225DFC"/>
    <w:rsid w:val="00245214"/>
    <w:rsid w:val="00245EC8"/>
    <w:rsid w:val="00245FB5"/>
    <w:rsid w:val="00246B35"/>
    <w:rsid w:val="00246F4A"/>
    <w:rsid w:val="002505A4"/>
    <w:rsid w:val="00250890"/>
    <w:rsid w:val="00250E69"/>
    <w:rsid w:val="0025261B"/>
    <w:rsid w:val="00263922"/>
    <w:rsid w:val="00267D44"/>
    <w:rsid w:val="00270FE0"/>
    <w:rsid w:val="00274136"/>
    <w:rsid w:val="00281089"/>
    <w:rsid w:val="00292957"/>
    <w:rsid w:val="00293546"/>
    <w:rsid w:val="002978BC"/>
    <w:rsid w:val="002B04DF"/>
    <w:rsid w:val="002B3863"/>
    <w:rsid w:val="002B3E99"/>
    <w:rsid w:val="002C1AD4"/>
    <w:rsid w:val="002C2884"/>
    <w:rsid w:val="002C5B82"/>
    <w:rsid w:val="002D4992"/>
    <w:rsid w:val="002D6AAB"/>
    <w:rsid w:val="002E0E67"/>
    <w:rsid w:val="002E1BFC"/>
    <w:rsid w:val="002E5C87"/>
    <w:rsid w:val="002E7CE7"/>
    <w:rsid w:val="002F1D9A"/>
    <w:rsid w:val="002F26E9"/>
    <w:rsid w:val="002F293D"/>
    <w:rsid w:val="00300CE3"/>
    <w:rsid w:val="00305066"/>
    <w:rsid w:val="00314CFC"/>
    <w:rsid w:val="003206B8"/>
    <w:rsid w:val="00330294"/>
    <w:rsid w:val="003342BD"/>
    <w:rsid w:val="00352B89"/>
    <w:rsid w:val="003563E6"/>
    <w:rsid w:val="0035715D"/>
    <w:rsid w:val="00357500"/>
    <w:rsid w:val="00365994"/>
    <w:rsid w:val="0037645A"/>
    <w:rsid w:val="00377363"/>
    <w:rsid w:val="00380A85"/>
    <w:rsid w:val="00383C99"/>
    <w:rsid w:val="0039140A"/>
    <w:rsid w:val="0039265B"/>
    <w:rsid w:val="003932E7"/>
    <w:rsid w:val="003A03AC"/>
    <w:rsid w:val="003B2C78"/>
    <w:rsid w:val="003B3997"/>
    <w:rsid w:val="003B6036"/>
    <w:rsid w:val="003C3585"/>
    <w:rsid w:val="003D5CE4"/>
    <w:rsid w:val="003E04FB"/>
    <w:rsid w:val="003E2F0C"/>
    <w:rsid w:val="003E40C2"/>
    <w:rsid w:val="003E6E1E"/>
    <w:rsid w:val="003E7F5E"/>
    <w:rsid w:val="003F3699"/>
    <w:rsid w:val="0040546F"/>
    <w:rsid w:val="0042313F"/>
    <w:rsid w:val="004236DD"/>
    <w:rsid w:val="0042689A"/>
    <w:rsid w:val="00431500"/>
    <w:rsid w:val="004464B3"/>
    <w:rsid w:val="00462AE4"/>
    <w:rsid w:val="004653DB"/>
    <w:rsid w:val="004659D5"/>
    <w:rsid w:val="00472386"/>
    <w:rsid w:val="004771F3"/>
    <w:rsid w:val="0048023E"/>
    <w:rsid w:val="004852C3"/>
    <w:rsid w:val="004951B8"/>
    <w:rsid w:val="004957EE"/>
    <w:rsid w:val="004975BB"/>
    <w:rsid w:val="004A1023"/>
    <w:rsid w:val="004A33EE"/>
    <w:rsid w:val="004A5399"/>
    <w:rsid w:val="004A5E55"/>
    <w:rsid w:val="004B075C"/>
    <w:rsid w:val="004B2FF9"/>
    <w:rsid w:val="004B3799"/>
    <w:rsid w:val="004B46F0"/>
    <w:rsid w:val="004C07AB"/>
    <w:rsid w:val="004C5A08"/>
    <w:rsid w:val="004C6BC7"/>
    <w:rsid w:val="004D00F4"/>
    <w:rsid w:val="004E2398"/>
    <w:rsid w:val="004E7F6F"/>
    <w:rsid w:val="004F1F28"/>
    <w:rsid w:val="004F4696"/>
    <w:rsid w:val="004F6C98"/>
    <w:rsid w:val="004F7BC2"/>
    <w:rsid w:val="00500920"/>
    <w:rsid w:val="00500D65"/>
    <w:rsid w:val="00500E9D"/>
    <w:rsid w:val="005057F5"/>
    <w:rsid w:val="00506F89"/>
    <w:rsid w:val="00507047"/>
    <w:rsid w:val="00507562"/>
    <w:rsid w:val="005221C2"/>
    <w:rsid w:val="00530983"/>
    <w:rsid w:val="005545C3"/>
    <w:rsid w:val="005569A4"/>
    <w:rsid w:val="00557FE4"/>
    <w:rsid w:val="0056155D"/>
    <w:rsid w:val="00586215"/>
    <w:rsid w:val="00586E69"/>
    <w:rsid w:val="00592FE6"/>
    <w:rsid w:val="005A0D7E"/>
    <w:rsid w:val="005A5C8B"/>
    <w:rsid w:val="005A7683"/>
    <w:rsid w:val="005B23E3"/>
    <w:rsid w:val="005B482C"/>
    <w:rsid w:val="005C54EC"/>
    <w:rsid w:val="005C5AF5"/>
    <w:rsid w:val="005E07B0"/>
    <w:rsid w:val="005E4B4E"/>
    <w:rsid w:val="005E7DED"/>
    <w:rsid w:val="005F077F"/>
    <w:rsid w:val="005F4809"/>
    <w:rsid w:val="005F731E"/>
    <w:rsid w:val="00603A0C"/>
    <w:rsid w:val="00607EBB"/>
    <w:rsid w:val="00610B06"/>
    <w:rsid w:val="0061194B"/>
    <w:rsid w:val="0061618E"/>
    <w:rsid w:val="00616ACE"/>
    <w:rsid w:val="00616E4D"/>
    <w:rsid w:val="0062586F"/>
    <w:rsid w:val="0063630C"/>
    <w:rsid w:val="00654BC0"/>
    <w:rsid w:val="006558C0"/>
    <w:rsid w:val="00663157"/>
    <w:rsid w:val="0066347C"/>
    <w:rsid w:val="00663C7F"/>
    <w:rsid w:val="00664B76"/>
    <w:rsid w:val="00664DF9"/>
    <w:rsid w:val="006707CC"/>
    <w:rsid w:val="006725CE"/>
    <w:rsid w:val="00674081"/>
    <w:rsid w:val="0069311C"/>
    <w:rsid w:val="00694A04"/>
    <w:rsid w:val="00696E5B"/>
    <w:rsid w:val="006A3AFA"/>
    <w:rsid w:val="006A7C2A"/>
    <w:rsid w:val="006B2E16"/>
    <w:rsid w:val="006B6126"/>
    <w:rsid w:val="006C5595"/>
    <w:rsid w:val="006C7622"/>
    <w:rsid w:val="006D3A6C"/>
    <w:rsid w:val="006D5B27"/>
    <w:rsid w:val="006F55D8"/>
    <w:rsid w:val="006F5F89"/>
    <w:rsid w:val="006F5FCA"/>
    <w:rsid w:val="006F7DA1"/>
    <w:rsid w:val="00700523"/>
    <w:rsid w:val="00702174"/>
    <w:rsid w:val="00705A13"/>
    <w:rsid w:val="00714811"/>
    <w:rsid w:val="00716B69"/>
    <w:rsid w:val="00723EB3"/>
    <w:rsid w:val="00725E0C"/>
    <w:rsid w:val="00730C85"/>
    <w:rsid w:val="0073394C"/>
    <w:rsid w:val="0074294C"/>
    <w:rsid w:val="00745B81"/>
    <w:rsid w:val="00750305"/>
    <w:rsid w:val="00754AE3"/>
    <w:rsid w:val="007601BC"/>
    <w:rsid w:val="0077477C"/>
    <w:rsid w:val="007769E1"/>
    <w:rsid w:val="00781E11"/>
    <w:rsid w:val="00783E07"/>
    <w:rsid w:val="007928E9"/>
    <w:rsid w:val="00792DBD"/>
    <w:rsid w:val="00793EB0"/>
    <w:rsid w:val="00797656"/>
    <w:rsid w:val="007A1E2F"/>
    <w:rsid w:val="007A1FA0"/>
    <w:rsid w:val="007B1C40"/>
    <w:rsid w:val="007B5103"/>
    <w:rsid w:val="007C2DDF"/>
    <w:rsid w:val="007D516A"/>
    <w:rsid w:val="007E4394"/>
    <w:rsid w:val="007F1D0D"/>
    <w:rsid w:val="007F36AE"/>
    <w:rsid w:val="007F4E14"/>
    <w:rsid w:val="00807DD4"/>
    <w:rsid w:val="00816DE6"/>
    <w:rsid w:val="00821F0D"/>
    <w:rsid w:val="00822C43"/>
    <w:rsid w:val="00823031"/>
    <w:rsid w:val="008231E7"/>
    <w:rsid w:val="008267EE"/>
    <w:rsid w:val="00832707"/>
    <w:rsid w:val="008359EE"/>
    <w:rsid w:val="00835FFB"/>
    <w:rsid w:val="008455F7"/>
    <w:rsid w:val="00845A8C"/>
    <w:rsid w:val="00847187"/>
    <w:rsid w:val="00851C43"/>
    <w:rsid w:val="00855C34"/>
    <w:rsid w:val="008624B0"/>
    <w:rsid w:val="008636D8"/>
    <w:rsid w:val="00864F0C"/>
    <w:rsid w:val="0087112A"/>
    <w:rsid w:val="00874921"/>
    <w:rsid w:val="00876E3E"/>
    <w:rsid w:val="008777B1"/>
    <w:rsid w:val="00880D87"/>
    <w:rsid w:val="00884BCC"/>
    <w:rsid w:val="00885C20"/>
    <w:rsid w:val="00886A0A"/>
    <w:rsid w:val="00895AA4"/>
    <w:rsid w:val="008A34D5"/>
    <w:rsid w:val="008B6A05"/>
    <w:rsid w:val="008C0780"/>
    <w:rsid w:val="008C0FC0"/>
    <w:rsid w:val="008C312B"/>
    <w:rsid w:val="008C48EE"/>
    <w:rsid w:val="008C58F7"/>
    <w:rsid w:val="008D311D"/>
    <w:rsid w:val="008D352E"/>
    <w:rsid w:val="008D6578"/>
    <w:rsid w:val="008D7D91"/>
    <w:rsid w:val="008E2066"/>
    <w:rsid w:val="008E549C"/>
    <w:rsid w:val="008F0361"/>
    <w:rsid w:val="008F40B1"/>
    <w:rsid w:val="00902494"/>
    <w:rsid w:val="009122FB"/>
    <w:rsid w:val="00914CC9"/>
    <w:rsid w:val="009177E2"/>
    <w:rsid w:val="00920941"/>
    <w:rsid w:val="009210D8"/>
    <w:rsid w:val="0092420A"/>
    <w:rsid w:val="00930B1D"/>
    <w:rsid w:val="009342A5"/>
    <w:rsid w:val="00937EDE"/>
    <w:rsid w:val="00943D83"/>
    <w:rsid w:val="009443B5"/>
    <w:rsid w:val="00946536"/>
    <w:rsid w:val="00965744"/>
    <w:rsid w:val="0097222D"/>
    <w:rsid w:val="00983E7D"/>
    <w:rsid w:val="00996E1E"/>
    <w:rsid w:val="009A1DEC"/>
    <w:rsid w:val="009A28A2"/>
    <w:rsid w:val="009A320F"/>
    <w:rsid w:val="009A5C94"/>
    <w:rsid w:val="009B6F60"/>
    <w:rsid w:val="009C1CA5"/>
    <w:rsid w:val="009C2DBB"/>
    <w:rsid w:val="009C4809"/>
    <w:rsid w:val="009C5869"/>
    <w:rsid w:val="009C62F2"/>
    <w:rsid w:val="009D1973"/>
    <w:rsid w:val="009D2692"/>
    <w:rsid w:val="009D7B5F"/>
    <w:rsid w:val="009E0A2A"/>
    <w:rsid w:val="009E31C7"/>
    <w:rsid w:val="009E35C2"/>
    <w:rsid w:val="009E43AE"/>
    <w:rsid w:val="009E6186"/>
    <w:rsid w:val="009E7267"/>
    <w:rsid w:val="009F13F1"/>
    <w:rsid w:val="009F19B7"/>
    <w:rsid w:val="009F1AAA"/>
    <w:rsid w:val="009F27F0"/>
    <w:rsid w:val="009F457B"/>
    <w:rsid w:val="009F5729"/>
    <w:rsid w:val="009F61F3"/>
    <w:rsid w:val="00A01C46"/>
    <w:rsid w:val="00A03F4D"/>
    <w:rsid w:val="00A04422"/>
    <w:rsid w:val="00A05D1A"/>
    <w:rsid w:val="00A0674C"/>
    <w:rsid w:val="00A11473"/>
    <w:rsid w:val="00A26581"/>
    <w:rsid w:val="00A352E6"/>
    <w:rsid w:val="00A36E97"/>
    <w:rsid w:val="00A37523"/>
    <w:rsid w:val="00A432D7"/>
    <w:rsid w:val="00A456E2"/>
    <w:rsid w:val="00A4699B"/>
    <w:rsid w:val="00A47F6B"/>
    <w:rsid w:val="00A52732"/>
    <w:rsid w:val="00A52EB8"/>
    <w:rsid w:val="00A55054"/>
    <w:rsid w:val="00A56E10"/>
    <w:rsid w:val="00A57190"/>
    <w:rsid w:val="00A5737D"/>
    <w:rsid w:val="00A62A63"/>
    <w:rsid w:val="00A639A9"/>
    <w:rsid w:val="00A648A8"/>
    <w:rsid w:val="00A64C98"/>
    <w:rsid w:val="00A71E68"/>
    <w:rsid w:val="00A77394"/>
    <w:rsid w:val="00A778F9"/>
    <w:rsid w:val="00A82981"/>
    <w:rsid w:val="00AA4F6B"/>
    <w:rsid w:val="00AA5DE8"/>
    <w:rsid w:val="00AA684D"/>
    <w:rsid w:val="00AB48B5"/>
    <w:rsid w:val="00AB4FC5"/>
    <w:rsid w:val="00AC1F4A"/>
    <w:rsid w:val="00AC39C8"/>
    <w:rsid w:val="00AC3E49"/>
    <w:rsid w:val="00AD02FF"/>
    <w:rsid w:val="00AD3802"/>
    <w:rsid w:val="00AD395D"/>
    <w:rsid w:val="00AF04DA"/>
    <w:rsid w:val="00AF72C9"/>
    <w:rsid w:val="00B0626C"/>
    <w:rsid w:val="00B3732A"/>
    <w:rsid w:val="00B427EC"/>
    <w:rsid w:val="00B54961"/>
    <w:rsid w:val="00B54F55"/>
    <w:rsid w:val="00B60DA9"/>
    <w:rsid w:val="00B62CCC"/>
    <w:rsid w:val="00B63AC6"/>
    <w:rsid w:val="00B66275"/>
    <w:rsid w:val="00B71BB4"/>
    <w:rsid w:val="00B7461D"/>
    <w:rsid w:val="00B768C0"/>
    <w:rsid w:val="00B768EC"/>
    <w:rsid w:val="00B77BAE"/>
    <w:rsid w:val="00B826F8"/>
    <w:rsid w:val="00B831A7"/>
    <w:rsid w:val="00B9078D"/>
    <w:rsid w:val="00B96304"/>
    <w:rsid w:val="00B9663B"/>
    <w:rsid w:val="00B96671"/>
    <w:rsid w:val="00B972EC"/>
    <w:rsid w:val="00BA260E"/>
    <w:rsid w:val="00BB2557"/>
    <w:rsid w:val="00BE57BF"/>
    <w:rsid w:val="00BF4888"/>
    <w:rsid w:val="00C0057A"/>
    <w:rsid w:val="00C11F87"/>
    <w:rsid w:val="00C15F19"/>
    <w:rsid w:val="00C17FC9"/>
    <w:rsid w:val="00C2061E"/>
    <w:rsid w:val="00C24FBC"/>
    <w:rsid w:val="00C25CA1"/>
    <w:rsid w:val="00C26B5B"/>
    <w:rsid w:val="00C30693"/>
    <w:rsid w:val="00C3236C"/>
    <w:rsid w:val="00C32466"/>
    <w:rsid w:val="00C327FE"/>
    <w:rsid w:val="00C347A4"/>
    <w:rsid w:val="00C37268"/>
    <w:rsid w:val="00C402DB"/>
    <w:rsid w:val="00C41BD2"/>
    <w:rsid w:val="00C45BF2"/>
    <w:rsid w:val="00C461E7"/>
    <w:rsid w:val="00C500D6"/>
    <w:rsid w:val="00C519EB"/>
    <w:rsid w:val="00C602DD"/>
    <w:rsid w:val="00C71191"/>
    <w:rsid w:val="00C81357"/>
    <w:rsid w:val="00C900FA"/>
    <w:rsid w:val="00C9756E"/>
    <w:rsid w:val="00CA0D01"/>
    <w:rsid w:val="00CA2E3B"/>
    <w:rsid w:val="00CA52B1"/>
    <w:rsid w:val="00CB355F"/>
    <w:rsid w:val="00CB5684"/>
    <w:rsid w:val="00CC0B4C"/>
    <w:rsid w:val="00CC5437"/>
    <w:rsid w:val="00CD285D"/>
    <w:rsid w:val="00CE0E14"/>
    <w:rsid w:val="00CE2D32"/>
    <w:rsid w:val="00CE37F3"/>
    <w:rsid w:val="00CE398C"/>
    <w:rsid w:val="00D119F9"/>
    <w:rsid w:val="00D12386"/>
    <w:rsid w:val="00D167D0"/>
    <w:rsid w:val="00D17A43"/>
    <w:rsid w:val="00D325F2"/>
    <w:rsid w:val="00D32F42"/>
    <w:rsid w:val="00D339FA"/>
    <w:rsid w:val="00D43B08"/>
    <w:rsid w:val="00D43EAB"/>
    <w:rsid w:val="00D44B6E"/>
    <w:rsid w:val="00D46659"/>
    <w:rsid w:val="00D5135B"/>
    <w:rsid w:val="00D56D38"/>
    <w:rsid w:val="00D60F92"/>
    <w:rsid w:val="00D63888"/>
    <w:rsid w:val="00D7252B"/>
    <w:rsid w:val="00D9198B"/>
    <w:rsid w:val="00D93171"/>
    <w:rsid w:val="00DA088F"/>
    <w:rsid w:val="00DA253D"/>
    <w:rsid w:val="00DA42E1"/>
    <w:rsid w:val="00DA768C"/>
    <w:rsid w:val="00DA7F9B"/>
    <w:rsid w:val="00DB5B0A"/>
    <w:rsid w:val="00DC178D"/>
    <w:rsid w:val="00DC224E"/>
    <w:rsid w:val="00DC23EC"/>
    <w:rsid w:val="00DC3431"/>
    <w:rsid w:val="00DC425F"/>
    <w:rsid w:val="00DC4318"/>
    <w:rsid w:val="00DC4CCE"/>
    <w:rsid w:val="00DC5A1F"/>
    <w:rsid w:val="00DC63E3"/>
    <w:rsid w:val="00DD61AE"/>
    <w:rsid w:val="00DD7A21"/>
    <w:rsid w:val="00DE6F6E"/>
    <w:rsid w:val="00DF149E"/>
    <w:rsid w:val="00DF7EF1"/>
    <w:rsid w:val="00E008A3"/>
    <w:rsid w:val="00E07999"/>
    <w:rsid w:val="00E104B8"/>
    <w:rsid w:val="00E10B7E"/>
    <w:rsid w:val="00E14D0E"/>
    <w:rsid w:val="00E151E9"/>
    <w:rsid w:val="00E244A8"/>
    <w:rsid w:val="00E25C16"/>
    <w:rsid w:val="00E42797"/>
    <w:rsid w:val="00E4740C"/>
    <w:rsid w:val="00E50B6C"/>
    <w:rsid w:val="00E608D6"/>
    <w:rsid w:val="00E718EC"/>
    <w:rsid w:val="00E7216A"/>
    <w:rsid w:val="00E75EE4"/>
    <w:rsid w:val="00E7696B"/>
    <w:rsid w:val="00E86A59"/>
    <w:rsid w:val="00E917DF"/>
    <w:rsid w:val="00EA57E6"/>
    <w:rsid w:val="00EB5765"/>
    <w:rsid w:val="00EC00E7"/>
    <w:rsid w:val="00EC0878"/>
    <w:rsid w:val="00EC50BC"/>
    <w:rsid w:val="00EC6A07"/>
    <w:rsid w:val="00EC734E"/>
    <w:rsid w:val="00ED0283"/>
    <w:rsid w:val="00EE0A9A"/>
    <w:rsid w:val="00EE1848"/>
    <w:rsid w:val="00EE462B"/>
    <w:rsid w:val="00EE7164"/>
    <w:rsid w:val="00EF2847"/>
    <w:rsid w:val="00EF2DFA"/>
    <w:rsid w:val="00EF3F00"/>
    <w:rsid w:val="00EF5ABD"/>
    <w:rsid w:val="00EF7831"/>
    <w:rsid w:val="00F06E3E"/>
    <w:rsid w:val="00F11888"/>
    <w:rsid w:val="00F12C70"/>
    <w:rsid w:val="00F17DEB"/>
    <w:rsid w:val="00F2532C"/>
    <w:rsid w:val="00F25D44"/>
    <w:rsid w:val="00F27F01"/>
    <w:rsid w:val="00F337CD"/>
    <w:rsid w:val="00F40419"/>
    <w:rsid w:val="00F4269E"/>
    <w:rsid w:val="00F4424D"/>
    <w:rsid w:val="00F50266"/>
    <w:rsid w:val="00F53AF8"/>
    <w:rsid w:val="00F53F22"/>
    <w:rsid w:val="00F553FC"/>
    <w:rsid w:val="00F63C55"/>
    <w:rsid w:val="00F64A84"/>
    <w:rsid w:val="00F66216"/>
    <w:rsid w:val="00F8572F"/>
    <w:rsid w:val="00F8735E"/>
    <w:rsid w:val="00F9147B"/>
    <w:rsid w:val="00F93133"/>
    <w:rsid w:val="00F95593"/>
    <w:rsid w:val="00F97F6C"/>
    <w:rsid w:val="00FA2FB1"/>
    <w:rsid w:val="00FA421C"/>
    <w:rsid w:val="00FB07EF"/>
    <w:rsid w:val="00FB0FFA"/>
    <w:rsid w:val="00FB23C9"/>
    <w:rsid w:val="00FB41FF"/>
    <w:rsid w:val="00FB4C77"/>
    <w:rsid w:val="00FB619C"/>
    <w:rsid w:val="00FB7B65"/>
    <w:rsid w:val="00FC1AE7"/>
    <w:rsid w:val="00FC3392"/>
    <w:rsid w:val="00FD17E5"/>
    <w:rsid w:val="00FD4DFA"/>
    <w:rsid w:val="00FE318D"/>
    <w:rsid w:val="00FF2627"/>
    <w:rsid w:val="00FF6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1319BA"/>
  <w15:docId w15:val="{939DC97F-8A5F-A245-92B7-4EFBB5994A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000000" w:themeColor="text1"/>
        <w:sz w:val="24"/>
        <w:szCs w:val="24"/>
        <w:lang w:val="ru-RU" w:eastAsia="ja-JP" w:bidi="ru-RU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a1">
    <w:name w:val="Normal"/>
    <w:qFormat/>
    <w:rsid w:val="006812BC"/>
  </w:style>
  <w:style w:type="paragraph" w:styleId="1">
    <w:name w:val="heading 1"/>
    <w:basedOn w:val="a1"/>
    <w:next w:val="a1"/>
    <w:link w:val="10"/>
    <w:uiPriority w:val="9"/>
    <w:qFormat/>
    <w:pPr>
      <w:keepNext/>
      <w:keepLines/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Subtitle"/>
    <w:basedOn w:val="a1"/>
    <w:link w:val="a6"/>
    <w:uiPriority w:val="2"/>
    <w:qFormat/>
    <w:pPr>
      <w:numPr>
        <w:ilvl w:val="1"/>
      </w:numPr>
      <w:spacing w:after="300" w:line="240" w:lineRule="auto"/>
      <w:contextualSpacing/>
    </w:pPr>
    <w:rPr>
      <w:rFonts w:eastAsiaTheme="minorEastAsia"/>
      <w:sz w:val="32"/>
    </w:rPr>
  </w:style>
  <w:style w:type="character" w:customStyle="1" w:styleId="a6">
    <w:name w:val="Подзаголовок Знак"/>
    <w:basedOn w:val="a2"/>
    <w:link w:val="a5"/>
    <w:uiPriority w:val="2"/>
    <w:rPr>
      <w:rFonts w:eastAsiaTheme="minorEastAsia"/>
      <w:sz w:val="32"/>
    </w:rPr>
  </w:style>
  <w:style w:type="paragraph" w:styleId="a7">
    <w:name w:val="Title"/>
    <w:basedOn w:val="a1"/>
    <w:link w:val="a8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a8">
    <w:name w:val="Заголовок Знак"/>
    <w:basedOn w:val="a2"/>
    <w:link w:val="a7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10">
    <w:name w:val="Заголовок 1 Знак"/>
    <w:basedOn w:val="a2"/>
    <w:link w:val="1"/>
    <w:uiPriority w:val="9"/>
    <w:rPr>
      <w:rFonts w:asciiTheme="majorHAnsi" w:eastAsiaTheme="majorEastAsia" w:hAnsiTheme="majorHAnsi" w:cstheme="majorBidi"/>
      <w:sz w:val="42"/>
      <w:szCs w:val="32"/>
    </w:rPr>
  </w:style>
  <w:style w:type="paragraph" w:styleId="a0">
    <w:name w:val="List Number"/>
    <w:basedOn w:val="a1"/>
    <w:uiPriority w:val="13"/>
    <w:qFormat/>
    <w:pPr>
      <w:numPr>
        <w:numId w:val="16"/>
      </w:numPr>
    </w:pPr>
  </w:style>
  <w:style w:type="paragraph" w:styleId="a9">
    <w:name w:val="Intense Quote"/>
    <w:basedOn w:val="a1"/>
    <w:next w:val="a1"/>
    <w:link w:val="aa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21">
    <w:name w:val="Quote"/>
    <w:basedOn w:val="a1"/>
    <w:next w:val="a1"/>
    <w:link w:val="22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2"/>
    <w:link w:val="21"/>
    <w:uiPriority w:val="29"/>
    <w:rPr>
      <w:i/>
      <w:iCs/>
      <w:color w:val="404040" w:themeColor="text1" w:themeTint="BF"/>
    </w:rPr>
  </w:style>
  <w:style w:type="paragraph" w:styleId="a">
    <w:name w:val="List Bullet"/>
    <w:basedOn w:val="a1"/>
    <w:uiPriority w:val="12"/>
    <w:qFormat/>
    <w:pPr>
      <w:numPr>
        <w:numId w:val="15"/>
      </w:numPr>
    </w:pPr>
  </w:style>
  <w:style w:type="table" w:styleId="ab">
    <w:name w:val="Table Grid"/>
    <w:basedOn w:val="a3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c">
    <w:name w:val="Автор"/>
    <w:basedOn w:val="a1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50">
    <w:name w:val="Заголовок 5 Знак"/>
    <w:basedOn w:val="a2"/>
    <w:link w:val="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60">
    <w:name w:val="Заголовок 6 Знак"/>
    <w:basedOn w:val="a2"/>
    <w:link w:val="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70">
    <w:name w:val="Заголовок 7 Знак"/>
    <w:basedOn w:val="a2"/>
    <w:link w:val="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80">
    <w:name w:val="Заголовок 8 Знак"/>
    <w:basedOn w:val="a2"/>
    <w:link w:val="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90">
    <w:name w:val="Заголовок 9 Знак"/>
    <w:basedOn w:val="a2"/>
    <w:link w:val="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ad">
    <w:name w:val="Subtle Emphasis"/>
    <w:basedOn w:val="a2"/>
    <w:uiPriority w:val="19"/>
    <w:semiHidden/>
    <w:unhideWhenUsed/>
    <w:qFormat/>
    <w:rPr>
      <w:i/>
      <w:iCs/>
      <w:color w:val="000000" w:themeColor="text1"/>
    </w:rPr>
  </w:style>
  <w:style w:type="character" w:styleId="ae">
    <w:name w:val="Emphasis"/>
    <w:basedOn w:val="a2"/>
    <w:uiPriority w:val="20"/>
    <w:semiHidden/>
    <w:unhideWhenUsed/>
    <w:qFormat/>
    <w:rPr>
      <w:b/>
      <w:i/>
      <w:iCs/>
    </w:rPr>
  </w:style>
  <w:style w:type="character" w:styleId="af">
    <w:name w:val="Intense Emphasis"/>
    <w:basedOn w:val="a2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af0">
    <w:name w:val="Subtle Reference"/>
    <w:basedOn w:val="a2"/>
    <w:uiPriority w:val="31"/>
    <w:semiHidden/>
    <w:unhideWhenUsed/>
    <w:qFormat/>
    <w:rPr>
      <w:caps/>
      <w:smallCaps w:val="0"/>
      <w:color w:val="000000" w:themeColor="text1"/>
    </w:rPr>
  </w:style>
  <w:style w:type="character" w:styleId="af1">
    <w:name w:val="Intense Reference"/>
    <w:basedOn w:val="a2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af2">
    <w:name w:val="Book Title"/>
    <w:basedOn w:val="a2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af3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af4">
    <w:name w:val="Placeholder Text"/>
    <w:basedOn w:val="a2"/>
    <w:uiPriority w:val="99"/>
    <w:semiHidden/>
    <w:rPr>
      <w:color w:val="808080"/>
    </w:rPr>
  </w:style>
  <w:style w:type="paragraph" w:styleId="af5">
    <w:name w:val="footer"/>
    <w:basedOn w:val="a1"/>
    <w:link w:val="af6"/>
    <w:uiPriority w:val="99"/>
    <w:unhideWhenUsed/>
    <w:qFormat/>
    <w:pPr>
      <w:spacing w:after="0" w:line="240" w:lineRule="auto"/>
    </w:pPr>
  </w:style>
  <w:style w:type="character" w:customStyle="1" w:styleId="af6">
    <w:name w:val="Нижний колонтитул Знак"/>
    <w:basedOn w:val="a2"/>
    <w:link w:val="af5"/>
    <w:uiPriority w:val="99"/>
  </w:style>
  <w:style w:type="paragraph" w:styleId="af7">
    <w:name w:val="TOC Heading"/>
    <w:basedOn w:val="1"/>
    <w:next w:val="a1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a3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aa">
    <w:name w:val="Выделенная цитата Знак"/>
    <w:basedOn w:val="a2"/>
    <w:link w:val="a9"/>
    <w:uiPriority w:val="30"/>
    <w:semiHidden/>
    <w:rPr>
      <w:i/>
      <w:iCs/>
      <w:sz w:val="30"/>
    </w:rPr>
  </w:style>
  <w:style w:type="character" w:customStyle="1" w:styleId="20">
    <w:name w:val="Заголовок 2 Знак"/>
    <w:basedOn w:val="a2"/>
    <w:link w:val="2"/>
    <w:uiPriority w:val="9"/>
    <w:rPr>
      <w:rFonts w:asciiTheme="majorHAnsi" w:eastAsiaTheme="majorEastAsia" w:hAnsiTheme="majorHAnsi" w:cstheme="majorBidi"/>
      <w:sz w:val="36"/>
      <w:szCs w:val="26"/>
    </w:rPr>
  </w:style>
  <w:style w:type="paragraph" w:styleId="af8">
    <w:name w:val="header"/>
    <w:basedOn w:val="a1"/>
    <w:link w:val="af9"/>
    <w:uiPriority w:val="99"/>
    <w:qFormat/>
    <w:pPr>
      <w:spacing w:after="0" w:line="240" w:lineRule="auto"/>
    </w:pPr>
  </w:style>
  <w:style w:type="character" w:customStyle="1" w:styleId="30">
    <w:name w:val="Заголовок 3 Знак"/>
    <w:basedOn w:val="a2"/>
    <w:link w:val="3"/>
    <w:uiPriority w:val="9"/>
    <w:semiHidden/>
    <w:rPr>
      <w:rFonts w:asciiTheme="majorHAnsi" w:eastAsiaTheme="majorEastAsia" w:hAnsiTheme="majorHAnsi" w:cstheme="majorBidi"/>
      <w:sz w:val="30"/>
    </w:rPr>
  </w:style>
  <w:style w:type="character" w:customStyle="1" w:styleId="af9">
    <w:name w:val="Верхний колонтитул Знак"/>
    <w:basedOn w:val="a2"/>
    <w:link w:val="af8"/>
    <w:uiPriority w:val="99"/>
  </w:style>
  <w:style w:type="character" w:customStyle="1" w:styleId="40">
    <w:name w:val="Заголовок 4 Знак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30"/>
    </w:rPr>
  </w:style>
  <w:style w:type="paragraph" w:styleId="afa">
    <w:name w:val="List Paragraph"/>
    <w:basedOn w:val="a1"/>
    <w:uiPriority w:val="34"/>
    <w:unhideWhenUsed/>
    <w:qFormat/>
    <w:rsid w:val="009F61F3"/>
    <w:pPr>
      <w:ind w:left="720"/>
      <w:contextualSpacing/>
    </w:pPr>
  </w:style>
  <w:style w:type="paragraph" w:styleId="afb">
    <w:name w:val="Normal (Web)"/>
    <w:basedOn w:val="a1"/>
    <w:uiPriority w:val="99"/>
    <w:semiHidden/>
    <w:unhideWhenUsed/>
    <w:rsid w:val="009E31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lang w:val="en-US" w:eastAsia="en-US" w:bidi="ar-SA"/>
    </w:rPr>
  </w:style>
  <w:style w:type="character" w:styleId="afc">
    <w:name w:val="Hyperlink"/>
    <w:basedOn w:val="a2"/>
    <w:uiPriority w:val="99"/>
    <w:unhideWhenUsed/>
    <w:rsid w:val="009E31C7"/>
    <w:rPr>
      <w:color w:val="0000FF"/>
      <w:u w:val="single"/>
    </w:rPr>
  </w:style>
  <w:style w:type="character" w:customStyle="1" w:styleId="apple-tab-span">
    <w:name w:val="apple-tab-span"/>
    <w:basedOn w:val="a2"/>
    <w:rsid w:val="009E31C7"/>
  </w:style>
  <w:style w:type="character" w:styleId="afd">
    <w:name w:val="Unresolved Mention"/>
    <w:basedOn w:val="a2"/>
    <w:uiPriority w:val="99"/>
    <w:rsid w:val="00847187"/>
    <w:rPr>
      <w:color w:val="605E5C"/>
      <w:shd w:val="clear" w:color="auto" w:fill="E1DFDD"/>
    </w:rPr>
  </w:style>
  <w:style w:type="character" w:styleId="afe">
    <w:name w:val="FollowedHyperlink"/>
    <w:basedOn w:val="a2"/>
    <w:uiPriority w:val="99"/>
    <w:semiHidden/>
    <w:unhideWhenUsed/>
    <w:rsid w:val="00847187"/>
    <w:rPr>
      <w:color w:val="7A456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07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hyperlink" Target="http://github.com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ikirill/Library/Containers/com.microsoft.Word/Data/Library/Application%20Support/Microsoft/Office/16.0/DTS/ru-RU%7bB9F4535A-7419-9242-8038-4DD676DB477F%7d/%7b0CF1E15B-70BA-6E4C-BB88-04CAF1E0B47A%7dtf10002081.dotx" TargetMode="External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{0CF1E15B-70BA-6E4C-BB88-04CAF1E0B47A}tf10002081.dotx</Template>
  <TotalTime>297</TotalTime>
  <Pages>11</Pages>
  <Words>245</Words>
  <Characters>1397</Characters>
  <Application>Microsoft Office Word</Application>
  <DocSecurity>0</DocSecurity>
  <Lines>11</Lines>
  <Paragraphs>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Кирилл Кузнецов</cp:lastModifiedBy>
  <cp:revision>575</cp:revision>
  <dcterms:created xsi:type="dcterms:W3CDTF">2020-10-16T10:04:00Z</dcterms:created>
  <dcterms:modified xsi:type="dcterms:W3CDTF">2020-11-03T08:32:00Z</dcterms:modified>
</cp:coreProperties>
</file>