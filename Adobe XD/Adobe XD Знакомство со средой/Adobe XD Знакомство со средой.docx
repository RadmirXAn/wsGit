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0E3688" w14:textId="1F27B530" w:rsidR="005917A3" w:rsidRPr="00B5666D" w:rsidRDefault="006A56A5" w:rsidP="00181427">
      <w:pPr>
        <w:pStyle w:val="1"/>
        <w:jc w:val="both"/>
      </w:pPr>
      <w:r>
        <w:t>Разработка интерфейс</w:t>
      </w:r>
      <w:r w:rsidR="008351B1">
        <w:t xml:space="preserve">а приложения </w:t>
      </w:r>
      <w:proofErr w:type="spellStart"/>
      <w:r w:rsidR="008351B1">
        <w:rPr>
          <w:lang w:val="en-US"/>
        </w:rPr>
        <w:t>whatsapp</w:t>
      </w:r>
      <w:proofErr w:type="spellEnd"/>
      <w:r>
        <w:t xml:space="preserve"> в </w:t>
      </w:r>
      <w:r w:rsidR="00BA4B8F">
        <w:rPr>
          <w:lang w:val="en-US"/>
        </w:rPr>
        <w:t>Adobe</w:t>
      </w:r>
      <w:r w:rsidR="00BA4B8F" w:rsidRPr="003647CF">
        <w:t xml:space="preserve"> </w:t>
      </w:r>
      <w:r w:rsidR="00BA4B8F">
        <w:rPr>
          <w:lang w:val="en-US"/>
        </w:rPr>
        <w:t>XD</w:t>
      </w:r>
    </w:p>
    <w:p w14:paraId="2F4EC444" w14:textId="77777777" w:rsidR="005917A3" w:rsidRPr="008B6A05" w:rsidRDefault="00FD4DFA" w:rsidP="008B6A05">
      <w:pPr>
        <w:pStyle w:val="ac"/>
        <w:ind w:firstLine="709"/>
        <w:jc w:val="both"/>
        <w:rPr>
          <w:rFonts w:ascii="Arial" w:hAnsi="Arial" w:cs="Arial"/>
        </w:rPr>
      </w:pPr>
      <w:r w:rsidRPr="008B6A05">
        <w:rPr>
          <w:rFonts w:ascii="Arial" w:hAnsi="Arial" w:cs="Arial"/>
        </w:rPr>
        <w:t>Кузнецов К.А.</w:t>
      </w:r>
    </w:p>
    <w:p w14:paraId="771AB59F" w14:textId="4F74B710" w:rsidR="00B5666D" w:rsidRPr="00B5666D" w:rsidRDefault="00025E68" w:rsidP="00B566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lang w:eastAsia="ru-RU" w:bidi="ar-SA"/>
        </w:rPr>
      </w:pPr>
      <w:r w:rsidRPr="00025E68">
        <w:rPr>
          <w:rFonts w:ascii="Times New Roman" w:eastAsia="Times New Roman" w:hAnsi="Times New Roman" w:cs="Times New Roman"/>
          <w:color w:val="auto"/>
          <w:lang w:eastAsia="ru-RU" w:bidi="ar-SA"/>
        </w:rPr>
        <w:drawing>
          <wp:inline distT="0" distB="0" distL="0" distR="0" wp14:anchorId="4B9FBA47" wp14:editId="0B9811A6">
            <wp:extent cx="2329826" cy="4143983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5164" cy="415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3BC4" w14:textId="2EC68927" w:rsidR="005917A3" w:rsidRPr="00025E68" w:rsidRDefault="00D244BD" w:rsidP="008B6A05">
      <w:pPr>
        <w:ind w:firstLine="709"/>
        <w:jc w:val="center"/>
        <w:rPr>
          <w:rFonts w:ascii="Arial" w:hAnsi="Arial" w:cs="Arial"/>
        </w:rPr>
      </w:pPr>
    </w:p>
    <w:p w14:paraId="651DD0F3" w14:textId="77777777" w:rsidR="004E2398" w:rsidRPr="008B6A05" w:rsidRDefault="004E2398" w:rsidP="008B6A05">
      <w:pPr>
        <w:pStyle w:val="1"/>
        <w:ind w:firstLine="709"/>
        <w:jc w:val="both"/>
        <w:rPr>
          <w:rFonts w:ascii="Arial" w:hAnsi="Arial" w:cs="Arial"/>
          <w:sz w:val="24"/>
          <w:szCs w:val="24"/>
        </w:rPr>
      </w:pPr>
      <w:r w:rsidRPr="008B6A05">
        <w:rPr>
          <w:rFonts w:ascii="Arial" w:hAnsi="Arial" w:cs="Arial"/>
          <w:sz w:val="24"/>
          <w:szCs w:val="24"/>
        </w:rPr>
        <w:t>Исходные данные</w:t>
      </w:r>
    </w:p>
    <w:p w14:paraId="43E5F922" w14:textId="77777777" w:rsidR="004E2398" w:rsidRPr="008B6A05" w:rsidRDefault="004E2398" w:rsidP="008B6A05">
      <w:pPr>
        <w:ind w:firstLine="709"/>
        <w:jc w:val="both"/>
        <w:rPr>
          <w:rFonts w:ascii="Arial" w:hAnsi="Arial" w:cs="Arial"/>
        </w:rPr>
      </w:pPr>
      <w:r w:rsidRPr="008B6A05">
        <w:rPr>
          <w:rFonts w:ascii="Arial" w:hAnsi="Arial" w:cs="Arial"/>
        </w:rPr>
        <w:t>В данной работе использовалось следующее программное обеспечение:</w:t>
      </w:r>
    </w:p>
    <w:p w14:paraId="689354AE" w14:textId="77777777" w:rsidR="004E2398" w:rsidRPr="008B6A05" w:rsidRDefault="004E2398" w:rsidP="008B6A05">
      <w:pPr>
        <w:pStyle w:val="a"/>
        <w:ind w:firstLine="709"/>
        <w:jc w:val="both"/>
        <w:rPr>
          <w:rFonts w:ascii="Arial" w:hAnsi="Arial" w:cs="Arial"/>
        </w:rPr>
      </w:pPr>
      <w:r w:rsidRPr="008B6A05">
        <w:rPr>
          <w:rFonts w:ascii="Arial" w:hAnsi="Arial" w:cs="Arial"/>
          <w:lang w:val="en-US"/>
        </w:rPr>
        <w:t>MacOS Catalina</w:t>
      </w:r>
    </w:p>
    <w:p w14:paraId="7724946A" w14:textId="3AE0F8F5" w:rsidR="004E2398" w:rsidRPr="008B6A05" w:rsidRDefault="00BA4B8F" w:rsidP="008B6A05">
      <w:pPr>
        <w:pStyle w:val="a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>Adobe XD 3.4</w:t>
      </w:r>
    </w:p>
    <w:p w14:paraId="7FA27A42" w14:textId="77777777" w:rsidR="009E31C7" w:rsidRPr="008B6A05" w:rsidRDefault="009E31C7" w:rsidP="008B6A05">
      <w:pPr>
        <w:ind w:firstLine="709"/>
        <w:jc w:val="both"/>
        <w:rPr>
          <w:rFonts w:ascii="Arial" w:eastAsiaTheme="majorEastAsia" w:hAnsi="Arial" w:cs="Arial"/>
        </w:rPr>
      </w:pPr>
      <w:r w:rsidRPr="008B6A05">
        <w:rPr>
          <w:rFonts w:ascii="Arial" w:hAnsi="Arial" w:cs="Arial"/>
        </w:rPr>
        <w:br w:type="page"/>
      </w:r>
    </w:p>
    <w:p w14:paraId="220C9F05" w14:textId="06080A76" w:rsidR="00A64C98" w:rsidRPr="008B6A05" w:rsidRDefault="00A64C98" w:rsidP="008B6A05">
      <w:pPr>
        <w:spacing w:after="0" w:line="240" w:lineRule="auto"/>
        <w:ind w:left="1429" w:firstLine="709"/>
        <w:jc w:val="both"/>
        <w:textAlignment w:val="baseline"/>
        <w:rPr>
          <w:rFonts w:ascii="Arial" w:eastAsia="Times New Roman" w:hAnsi="Arial" w:cs="Arial"/>
          <w:color w:val="000000"/>
          <w:lang w:val="en-US" w:eastAsia="en-US" w:bidi="ar-SA"/>
        </w:rPr>
      </w:pPr>
    </w:p>
    <w:p w14:paraId="6D723BAB" w14:textId="3E324BCC" w:rsidR="00BA4B8F" w:rsidRPr="00BA4B8F" w:rsidRDefault="00BA4B8F" w:rsidP="002B574E">
      <w:pPr>
        <w:pStyle w:val="1"/>
        <w:rPr>
          <w:lang w:val="en-US" w:eastAsia="en-US" w:bidi="ar-SA"/>
        </w:rPr>
      </w:pPr>
      <w:r>
        <w:rPr>
          <w:lang w:eastAsia="en-US" w:bidi="ar-SA"/>
        </w:rPr>
        <w:t xml:space="preserve">Установка </w:t>
      </w:r>
      <w:r>
        <w:rPr>
          <w:lang w:val="en-US" w:eastAsia="en-US" w:bidi="ar-SA"/>
        </w:rPr>
        <w:t xml:space="preserve">Adobe XD </w:t>
      </w:r>
    </w:p>
    <w:p w14:paraId="4AD22A6E" w14:textId="0F8284E0" w:rsidR="009E31C7" w:rsidRDefault="009E31C7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 w:rsidRPr="009E31C7">
        <w:rPr>
          <w:rFonts w:ascii="Arial" w:eastAsia="Times New Roman" w:hAnsi="Arial" w:cs="Arial"/>
          <w:color w:val="000000"/>
          <w:lang w:eastAsia="en-US" w:bidi="ar-SA"/>
        </w:rPr>
        <w:t xml:space="preserve">Откройте </w:t>
      </w:r>
      <w:r w:rsidR="002B574E">
        <w:rPr>
          <w:rFonts w:ascii="Arial" w:eastAsia="Times New Roman" w:hAnsi="Arial" w:cs="Arial"/>
          <w:color w:val="000000"/>
          <w:lang w:eastAsia="en-US" w:bidi="ar-SA"/>
        </w:rPr>
        <w:t xml:space="preserve">и скачайте установщик с официального сайта </w:t>
      </w:r>
      <w:r w:rsidR="002B574E">
        <w:rPr>
          <w:rFonts w:ascii="Arial" w:eastAsia="Times New Roman" w:hAnsi="Arial" w:cs="Arial"/>
          <w:color w:val="000000"/>
          <w:lang w:val="en-US" w:eastAsia="en-US" w:bidi="ar-SA"/>
        </w:rPr>
        <w:t>Adobe</w:t>
      </w:r>
      <w:r w:rsidR="002B574E"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2B574E">
        <w:rPr>
          <w:rFonts w:ascii="Arial" w:eastAsia="Times New Roman" w:hAnsi="Arial" w:cs="Arial"/>
          <w:color w:val="000000"/>
          <w:lang w:val="en-US" w:eastAsia="en-US" w:bidi="ar-SA"/>
        </w:rPr>
        <w:t>XD</w:t>
      </w:r>
      <w:r w:rsidR="002B574E" w:rsidRPr="002B574E">
        <w:rPr>
          <w:rFonts w:ascii="Arial" w:eastAsia="Times New Roman" w:hAnsi="Arial" w:cs="Arial"/>
          <w:color w:val="000000"/>
          <w:lang w:eastAsia="en-US" w:bidi="ar-SA"/>
        </w:rPr>
        <w:t xml:space="preserve"> - </w:t>
      </w:r>
      <w:hyperlink r:id="rId8" w:history="1"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https</w:t>
        </w:r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://</w:t>
        </w:r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www</w:t>
        </w:r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.</w:t>
        </w:r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adobe</w:t>
        </w:r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.</w:t>
        </w:r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com</w:t>
        </w:r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/</w:t>
        </w:r>
        <w:proofErr w:type="spellStart"/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ru</w:t>
        </w:r>
        <w:proofErr w:type="spellEnd"/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/</w:t>
        </w:r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products</w:t>
        </w:r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/</w:t>
        </w:r>
        <w:proofErr w:type="spellStart"/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xd</w:t>
        </w:r>
        <w:proofErr w:type="spellEnd"/>
        <w:r w:rsidR="002B574E" w:rsidRPr="00180ECC">
          <w:rPr>
            <w:rStyle w:val="afc"/>
            <w:rFonts w:ascii="Arial" w:eastAsia="Times New Roman" w:hAnsi="Arial" w:cs="Arial"/>
            <w:lang w:eastAsia="en-US" w:bidi="ar-SA"/>
          </w:rPr>
          <w:t>.</w:t>
        </w:r>
        <w:r w:rsidR="002B574E" w:rsidRPr="00180ECC">
          <w:rPr>
            <w:rStyle w:val="afc"/>
            <w:rFonts w:ascii="Arial" w:eastAsia="Times New Roman" w:hAnsi="Arial" w:cs="Arial"/>
            <w:lang w:val="en-US" w:eastAsia="en-US" w:bidi="ar-SA"/>
          </w:rPr>
          <w:t>html</w:t>
        </w:r>
      </w:hyperlink>
      <w:r w:rsidR="002B574E"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</w:p>
    <w:p w14:paraId="1D30418B" w14:textId="0E874F49" w:rsidR="002B574E" w:rsidRDefault="002B574E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При установки используйте настройки по умолчанию (Требуется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Windows</w:t>
      </w:r>
      <w:r w:rsidRPr="002B574E">
        <w:rPr>
          <w:rFonts w:ascii="Arial" w:eastAsia="Times New Roman" w:hAnsi="Arial" w:cs="Arial"/>
          <w:color w:val="000000"/>
          <w:lang w:eastAsia="en-US" w:bidi="ar-SA"/>
        </w:rPr>
        <w:t xml:space="preserve"> 10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либо </w:t>
      </w:r>
      <w:r>
        <w:rPr>
          <w:rFonts w:ascii="Arial" w:eastAsia="Times New Roman" w:hAnsi="Arial" w:cs="Arial"/>
          <w:color w:val="000000"/>
          <w:lang w:val="en-US" w:eastAsia="en-US" w:bidi="ar-SA"/>
        </w:rPr>
        <w:t>Mac</w:t>
      </w:r>
      <w:r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OS</w:t>
      </w:r>
      <w:r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High</w:t>
      </w:r>
      <w:r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Sierra</w:t>
      </w:r>
      <w:r w:rsidRPr="002B574E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>и выше)</w:t>
      </w:r>
    </w:p>
    <w:p w14:paraId="6104300D" w14:textId="08D1246A" w:rsidR="002B574E" w:rsidRDefault="0040617D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Откройте программу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Adobe</w:t>
      </w:r>
      <w:r w:rsidRPr="0040617D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XD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 и откройте шаблоны смартфоном нажав на стрелочку</w:t>
      </w:r>
    </w:p>
    <w:p w14:paraId="2D8E0419" w14:textId="4107EFFD" w:rsidR="0040617D" w:rsidRDefault="0040617D" w:rsidP="0040617D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3D4D165" wp14:editId="3671A65C">
            <wp:extent cx="4216440" cy="2826646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692" cy="28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9CB4" w14:textId="6AD03BB0" w:rsidR="0040617D" w:rsidRDefault="001D4697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открывшемся списке выберите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iPhone</w:t>
      </w:r>
      <w:r w:rsidRPr="001D4697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7E4493" w:rsidRPr="007E4493">
        <w:rPr>
          <w:rFonts w:ascii="Arial" w:eastAsia="Times New Roman" w:hAnsi="Arial" w:cs="Arial"/>
          <w:color w:val="000000"/>
          <w:lang w:eastAsia="en-US" w:bidi="ar-SA"/>
        </w:rPr>
        <w:t xml:space="preserve">6, 7, 8 (375 </w:t>
      </w:r>
      <w:r w:rsidR="007E4493"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="007E4493" w:rsidRPr="007E4493">
        <w:rPr>
          <w:rFonts w:ascii="Arial" w:eastAsia="Times New Roman" w:hAnsi="Arial" w:cs="Arial"/>
          <w:color w:val="000000"/>
          <w:lang w:eastAsia="en-US" w:bidi="ar-SA"/>
        </w:rPr>
        <w:t xml:space="preserve"> 667)</w:t>
      </w:r>
    </w:p>
    <w:p w14:paraId="31D35392" w14:textId="30DB108F" w:rsidR="00545EF2" w:rsidRPr="00545EF2" w:rsidRDefault="00126730" w:rsidP="00126730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6C3BCA1" wp14:editId="4DCC4760">
            <wp:extent cx="3233947" cy="2433607"/>
            <wp:effectExtent l="0" t="0" r="508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560" cy="24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1AE6" w14:textId="1F8AB56F" w:rsidR="00545EF2" w:rsidRPr="005222EB" w:rsidRDefault="005222E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открывшемся окне сделайте двойной клик на надписи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</w:p>
    <w:p w14:paraId="275F2689" w14:textId="34B74A1F" w:rsidR="005222EB" w:rsidRPr="005222EB" w:rsidRDefault="00F54438" w:rsidP="007B671C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76A34500" wp14:editId="36E1D504">
            <wp:extent cx="5860415" cy="31934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030" w14:textId="01944644" w:rsidR="005222EB" w:rsidRPr="00172779" w:rsidRDefault="00F54438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Измените название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Status</w:t>
      </w:r>
      <w:r w:rsidR="00172779" w:rsidRPr="00172779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 w:rsidR="00172779">
        <w:rPr>
          <w:rFonts w:ascii="Arial" w:eastAsia="Times New Roman" w:hAnsi="Arial" w:cs="Arial"/>
          <w:color w:val="000000"/>
          <w:lang w:eastAsia="en-US" w:bidi="ar-SA"/>
        </w:rPr>
        <w:t xml:space="preserve">после ввода нажмите клавишу </w:t>
      </w:r>
      <w:r w:rsidR="00172779">
        <w:rPr>
          <w:rFonts w:ascii="Arial" w:eastAsia="Times New Roman" w:hAnsi="Arial" w:cs="Arial"/>
          <w:color w:val="000000"/>
          <w:lang w:val="en-US" w:eastAsia="en-US" w:bidi="ar-SA"/>
        </w:rPr>
        <w:t>Enter</w:t>
      </w:r>
    </w:p>
    <w:p w14:paraId="3D1AC9C6" w14:textId="01BADD00" w:rsidR="00172779" w:rsidRPr="00CA2DD0" w:rsidRDefault="00CA2DD0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Выделите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Pr="0042068C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для этого сделайте левый клик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</w:p>
    <w:p w14:paraId="6BC25605" w14:textId="46E582BD" w:rsidR="00CA2DD0" w:rsidRPr="00CA2DD0" w:rsidRDefault="00EA4448" w:rsidP="00EA4448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A751FBC" wp14:editId="21800250">
            <wp:extent cx="2047172" cy="277318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98" cy="27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8CA5" w14:textId="79F9373E" w:rsidR="00CA2DD0" w:rsidRDefault="0042068C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Смените цвет фона на </w:t>
      </w:r>
      <w:r w:rsidR="00641FF5" w:rsidRPr="00641FF5">
        <w:rPr>
          <w:rFonts w:ascii="Arial" w:eastAsia="Times New Roman" w:hAnsi="Arial" w:cs="Arial"/>
          <w:color w:val="000000"/>
          <w:lang w:eastAsia="en-US" w:bidi="ar-SA"/>
        </w:rPr>
        <w:t>#F3F2F7</w:t>
      </w:r>
      <w:r w:rsidR="00F54D0C">
        <w:rPr>
          <w:rFonts w:ascii="Arial" w:eastAsia="Times New Roman" w:hAnsi="Arial" w:cs="Arial"/>
          <w:color w:val="000000"/>
          <w:lang w:eastAsia="en-US" w:bidi="ar-SA"/>
        </w:rPr>
        <w:t xml:space="preserve">. Для этого в правой части экрана в группе «Оформление» </w:t>
      </w:r>
      <w:r w:rsidR="00AF7F3F">
        <w:rPr>
          <w:rFonts w:ascii="Arial" w:eastAsia="Times New Roman" w:hAnsi="Arial" w:cs="Arial"/>
          <w:color w:val="000000"/>
          <w:lang w:eastAsia="en-US" w:bidi="ar-SA"/>
        </w:rPr>
        <w:t>нажмите на иконку с цветом и в открывшемся окне в поле введи код цвета</w:t>
      </w:r>
    </w:p>
    <w:p w14:paraId="096C0997" w14:textId="183EC20B" w:rsidR="0042068C" w:rsidRDefault="00E9600E" w:rsidP="00E9600E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0F69B38A" wp14:editId="2110EF77">
            <wp:extent cx="1556216" cy="3506494"/>
            <wp:effectExtent l="0" t="0" r="635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713" cy="35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AA6D7F8" wp14:editId="09B8BD52">
            <wp:extent cx="2895600" cy="3505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0B1C" w14:textId="033CD510" w:rsidR="0042068C" w:rsidRDefault="0042068C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FA3279">
        <w:rPr>
          <w:rFonts w:ascii="Arial" w:eastAsia="Times New Roman" w:hAnsi="Arial" w:cs="Arial"/>
          <w:color w:val="000000"/>
          <w:lang w:eastAsia="en-US" w:bidi="ar-SA"/>
        </w:rPr>
        <w:t>Возьмите инструмент Прямоугольник (</w:t>
      </w:r>
      <w:r w:rsidR="00FA3279">
        <w:rPr>
          <w:rFonts w:ascii="Arial" w:eastAsia="Times New Roman" w:hAnsi="Arial" w:cs="Arial"/>
          <w:color w:val="000000"/>
          <w:lang w:val="en-US" w:eastAsia="en-US" w:bidi="ar-SA"/>
        </w:rPr>
        <w:t>hotkey</w:t>
      </w:r>
      <w:r w:rsidR="00FA3279" w:rsidRPr="001603C4">
        <w:rPr>
          <w:rFonts w:ascii="Arial" w:eastAsia="Times New Roman" w:hAnsi="Arial" w:cs="Arial"/>
          <w:color w:val="000000"/>
          <w:lang w:eastAsia="en-US" w:bidi="ar-SA"/>
        </w:rPr>
        <w:t xml:space="preserve">: </w:t>
      </w:r>
      <w:r w:rsidR="00FA3279">
        <w:rPr>
          <w:rFonts w:ascii="Arial" w:eastAsia="Times New Roman" w:hAnsi="Arial" w:cs="Arial"/>
          <w:color w:val="000000"/>
          <w:lang w:val="en-US" w:eastAsia="en-US" w:bidi="ar-SA"/>
        </w:rPr>
        <w:t>R</w:t>
      </w:r>
      <w:r w:rsidR="00FA3279" w:rsidRPr="001603C4">
        <w:rPr>
          <w:rFonts w:ascii="Arial" w:eastAsia="Times New Roman" w:hAnsi="Arial" w:cs="Arial"/>
          <w:color w:val="000000"/>
          <w:lang w:eastAsia="en-US" w:bidi="ar-SA"/>
        </w:rPr>
        <w:t>)</w:t>
      </w:r>
      <w:r w:rsidR="001603C4" w:rsidRPr="001603C4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1603C4">
        <w:rPr>
          <w:rFonts w:ascii="Arial" w:eastAsia="Times New Roman" w:hAnsi="Arial" w:cs="Arial"/>
          <w:color w:val="000000"/>
          <w:lang w:eastAsia="en-US" w:bidi="ar-SA"/>
        </w:rPr>
        <w:t xml:space="preserve">и сделайте произвольную фигуру на </w:t>
      </w:r>
      <w:r w:rsidR="001603C4"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</w:p>
    <w:p w14:paraId="2EC6A050" w14:textId="494393C9" w:rsidR="0042068C" w:rsidRDefault="00F91231" w:rsidP="0042068C">
      <w:pPr>
        <w:pStyle w:val="afa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0896F5E" wp14:editId="4C66F32D">
            <wp:extent cx="4426102" cy="3054485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280" cy="30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8AD" w14:textId="3C1681A1" w:rsidR="0042068C" w:rsidRDefault="008B5E65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Выделите данную фигуру и в правой части экрана в настройках измените размеры и расположение фигуру, где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8B5E65">
        <w:rPr>
          <w:rFonts w:ascii="Arial" w:eastAsia="Times New Roman" w:hAnsi="Arial" w:cs="Arial"/>
          <w:color w:val="000000"/>
          <w:lang w:eastAsia="en-US" w:bidi="ar-SA"/>
        </w:rPr>
        <w:t xml:space="preserve"> = 375,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8B5E65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proofErr w:type="gramStart"/>
      <w:r w:rsidRPr="008B5E65">
        <w:rPr>
          <w:rFonts w:ascii="Arial" w:eastAsia="Times New Roman" w:hAnsi="Arial" w:cs="Arial"/>
          <w:color w:val="000000"/>
          <w:lang w:eastAsia="en-US" w:bidi="ar-SA"/>
        </w:rPr>
        <w:t>70 ,</w:t>
      </w:r>
      <w:proofErr w:type="gramEnd"/>
      <w:r w:rsidRPr="008B5E65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8B5E65">
        <w:rPr>
          <w:rFonts w:ascii="Arial" w:eastAsia="Times New Roman" w:hAnsi="Arial" w:cs="Arial"/>
          <w:color w:val="000000"/>
          <w:lang w:eastAsia="en-US" w:bidi="ar-SA"/>
        </w:rPr>
        <w:t xml:space="preserve"> = 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8B5E65">
        <w:rPr>
          <w:rFonts w:ascii="Arial" w:eastAsia="Times New Roman" w:hAnsi="Arial" w:cs="Arial"/>
          <w:color w:val="000000"/>
          <w:lang w:eastAsia="en-US" w:bidi="ar-SA"/>
        </w:rPr>
        <w:t xml:space="preserve"> = 0</w:t>
      </w:r>
    </w:p>
    <w:p w14:paraId="7D6EF590" w14:textId="0997E0D7" w:rsidR="0042068C" w:rsidRDefault="00164AB8" w:rsidP="00164AB8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22993DF2" wp14:editId="14199DC4">
            <wp:extent cx="2959100" cy="2451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AE80" w14:textId="171F36B5" w:rsidR="0042068C" w:rsidRDefault="00E12F5C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Измените фон прямоугольника на </w:t>
      </w:r>
      <w:r w:rsidRPr="00E12F5C">
        <w:rPr>
          <w:rFonts w:ascii="Arial" w:eastAsia="Times New Roman" w:hAnsi="Arial" w:cs="Arial"/>
          <w:color w:val="000000"/>
          <w:lang w:eastAsia="en-US" w:bidi="ar-SA"/>
        </w:rPr>
        <w:t>#F6F6F6</w:t>
      </w:r>
      <w:r>
        <w:rPr>
          <w:rFonts w:ascii="Arial" w:eastAsia="Times New Roman" w:hAnsi="Arial" w:cs="Arial"/>
          <w:color w:val="000000"/>
          <w:lang w:eastAsia="en-US" w:bidi="ar-SA"/>
        </w:rPr>
        <w:t>,</w:t>
      </w:r>
      <w:r w:rsidRPr="00E12F5C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>выбрав в группе «Оформление» заливку</w:t>
      </w:r>
      <w:r w:rsidR="00562B8F">
        <w:rPr>
          <w:rFonts w:ascii="Arial" w:eastAsia="Times New Roman" w:hAnsi="Arial" w:cs="Arial"/>
          <w:color w:val="000000"/>
          <w:lang w:eastAsia="en-US" w:bidi="ar-SA"/>
        </w:rPr>
        <w:t xml:space="preserve"> чистым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 цветом</w:t>
      </w:r>
    </w:p>
    <w:p w14:paraId="357A5BB5" w14:textId="3A87A735" w:rsidR="0042068C" w:rsidRDefault="00DC297B" w:rsidP="00DC297B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1267FFD" wp14:editId="4370B9A7">
            <wp:extent cx="2982608" cy="2144179"/>
            <wp:effectExtent l="0" t="0" r="190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32" cy="21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D420" w14:textId="3DF0923D" w:rsidR="0042068C" w:rsidRDefault="00FC64C5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Ниже изменить цвет заливки обводки прямоугольника на </w:t>
      </w:r>
      <w:r w:rsidRPr="00FC64C5">
        <w:rPr>
          <w:rFonts w:ascii="Arial" w:eastAsia="Times New Roman" w:hAnsi="Arial" w:cs="Arial"/>
          <w:color w:val="000000"/>
          <w:lang w:eastAsia="en-US" w:bidi="ar-SA"/>
        </w:rPr>
        <w:t>#D2D1D5</w:t>
      </w:r>
    </w:p>
    <w:p w14:paraId="72271B0A" w14:textId="10E8BBA6" w:rsidR="0042068C" w:rsidRDefault="0019040D" w:rsidP="0019040D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B73949D" wp14:editId="5C917B89">
            <wp:extent cx="2957951" cy="2110902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109" cy="2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8A3" w14:textId="1B8E317D" w:rsidR="0042068C" w:rsidRDefault="00E413B2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Еще ниже настройте размер толщины линии на 1 пиксель и сделайте обводку с внешней границы </w:t>
      </w:r>
      <w:r w:rsidR="00B402E5">
        <w:rPr>
          <w:rFonts w:ascii="Arial" w:eastAsia="Times New Roman" w:hAnsi="Arial" w:cs="Arial"/>
          <w:color w:val="000000"/>
          <w:lang w:eastAsia="en-US" w:bidi="ar-SA"/>
        </w:rPr>
        <w:t>прямоугольника</w:t>
      </w:r>
    </w:p>
    <w:p w14:paraId="34035BE2" w14:textId="55DBE2BB" w:rsidR="0042068C" w:rsidRDefault="00B91453" w:rsidP="00B91453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6F960FA6" wp14:editId="01091EF3">
            <wp:extent cx="2442723" cy="133521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723" cy="133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CC7" w14:textId="0E6D6C61" w:rsidR="0042068C" w:rsidRDefault="00F430DA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Повторите такую же операцию для нижней части экрана</w:t>
      </w:r>
      <w:r w:rsidR="0080192F">
        <w:rPr>
          <w:rFonts w:ascii="Arial" w:eastAsia="Times New Roman" w:hAnsi="Arial" w:cs="Arial"/>
          <w:color w:val="000000"/>
          <w:lang w:eastAsia="en-US" w:bidi="ar-SA"/>
        </w:rPr>
        <w:t xml:space="preserve">, где в дальнейшем будет </w:t>
      </w:r>
      <w:r w:rsidR="00F4519E">
        <w:rPr>
          <w:rFonts w:ascii="Arial" w:eastAsia="Times New Roman" w:hAnsi="Arial" w:cs="Arial"/>
          <w:color w:val="000000"/>
          <w:lang w:eastAsia="en-US" w:bidi="ar-SA"/>
        </w:rPr>
        <w:t>находиться</w:t>
      </w:r>
      <w:r w:rsidR="00A2416E">
        <w:rPr>
          <w:rFonts w:ascii="Arial" w:eastAsia="Times New Roman" w:hAnsi="Arial" w:cs="Arial"/>
          <w:color w:val="000000"/>
          <w:lang w:eastAsia="en-US" w:bidi="ar-SA"/>
        </w:rPr>
        <w:t xml:space="preserve"> навигационное</w:t>
      </w:r>
      <w:r w:rsidR="0080192F">
        <w:rPr>
          <w:rFonts w:ascii="Arial" w:eastAsia="Times New Roman" w:hAnsi="Arial" w:cs="Arial"/>
          <w:color w:val="000000"/>
          <w:lang w:eastAsia="en-US" w:bidi="ar-SA"/>
        </w:rPr>
        <w:t xml:space="preserve"> меню</w:t>
      </w:r>
    </w:p>
    <w:p w14:paraId="536A7806" w14:textId="4500F0D1" w:rsidR="0042068C" w:rsidRDefault="00F4519E" w:rsidP="00F4519E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02355EB" wp14:editId="02ED62B9">
            <wp:extent cx="1485629" cy="2523437"/>
            <wp:effectExtent l="0" t="0" r="63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577" cy="25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DD90" w14:textId="1F2A49F8" w:rsidR="0042068C" w:rsidRDefault="00E26A62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Возьмите элемент «Текст» (</w:t>
      </w:r>
      <w:r>
        <w:rPr>
          <w:rFonts w:ascii="Arial" w:eastAsia="Times New Roman" w:hAnsi="Arial" w:cs="Arial"/>
          <w:color w:val="000000"/>
          <w:lang w:val="en-US" w:eastAsia="en-US" w:bidi="ar-SA"/>
        </w:rPr>
        <w:t>Hotkey</w:t>
      </w:r>
      <w:r w:rsidRPr="005A2E15">
        <w:rPr>
          <w:rFonts w:ascii="Arial" w:eastAsia="Times New Roman" w:hAnsi="Arial" w:cs="Arial"/>
          <w:color w:val="000000"/>
          <w:lang w:eastAsia="en-US" w:bidi="ar-SA"/>
        </w:rPr>
        <w:t xml:space="preserve">: </w:t>
      </w:r>
      <w:r>
        <w:rPr>
          <w:rFonts w:ascii="Arial" w:eastAsia="Times New Roman" w:hAnsi="Arial" w:cs="Arial"/>
          <w:color w:val="000000"/>
          <w:lang w:val="en-US" w:eastAsia="en-US" w:bidi="ar-SA"/>
        </w:rPr>
        <w:t>T</w:t>
      </w:r>
      <w:r>
        <w:rPr>
          <w:rFonts w:ascii="Arial" w:eastAsia="Times New Roman" w:hAnsi="Arial" w:cs="Arial"/>
          <w:color w:val="000000"/>
          <w:lang w:eastAsia="en-US" w:bidi="ar-SA"/>
        </w:rPr>
        <w:t>)</w:t>
      </w:r>
      <w:r w:rsidR="005A2E15" w:rsidRPr="005A2E15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5A2E15">
        <w:rPr>
          <w:rFonts w:ascii="Arial" w:eastAsia="Times New Roman" w:hAnsi="Arial" w:cs="Arial"/>
          <w:color w:val="000000"/>
          <w:lang w:eastAsia="en-US" w:bidi="ar-SA"/>
        </w:rPr>
        <w:t xml:space="preserve">и добавьте его в шапку </w:t>
      </w:r>
      <w:r w:rsidR="005A2E15"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="00777731" w:rsidRPr="00777731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777731">
        <w:rPr>
          <w:rFonts w:ascii="Arial" w:eastAsia="Times New Roman" w:hAnsi="Arial" w:cs="Arial"/>
          <w:color w:val="000000"/>
          <w:lang w:eastAsia="en-US" w:bidi="ar-SA"/>
        </w:rPr>
        <w:t>сделав левый клик мыши</w:t>
      </w:r>
    </w:p>
    <w:p w14:paraId="1002F20E" w14:textId="78E9DCD7" w:rsidR="0042068C" w:rsidRDefault="00311C6C" w:rsidP="00311C6C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ECA1DCA" wp14:editId="154DAD19">
            <wp:extent cx="2715540" cy="1935804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2" cy="19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15D9" w14:textId="1CDF939D" w:rsidR="0042068C" w:rsidRDefault="00311C6C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Напиши текст: </w:t>
      </w:r>
      <w:r>
        <w:rPr>
          <w:rFonts w:ascii="Arial" w:eastAsia="Times New Roman" w:hAnsi="Arial" w:cs="Arial"/>
          <w:color w:val="000000"/>
          <w:lang w:val="en-US" w:eastAsia="en-US" w:bidi="ar-SA"/>
        </w:rPr>
        <w:t>Status</w:t>
      </w:r>
    </w:p>
    <w:p w14:paraId="67BDEAE4" w14:textId="24AC4D14" w:rsidR="0042068C" w:rsidRDefault="00311C6C" w:rsidP="00311C6C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115C0BA" wp14:editId="4A15E9D6">
            <wp:extent cx="2877766" cy="1080952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95" cy="10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6EB0" w14:textId="2078F01D" w:rsidR="0042068C" w:rsidRDefault="00CE6F2F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lastRenderedPageBreak/>
        <w:t>В окне свойств измените границы элемента на «Область текста»</w:t>
      </w:r>
      <w:r w:rsidR="00313794">
        <w:rPr>
          <w:rFonts w:ascii="Arial" w:eastAsia="Times New Roman" w:hAnsi="Arial" w:cs="Arial"/>
          <w:color w:val="000000"/>
          <w:lang w:eastAsia="en-US" w:bidi="ar-SA"/>
        </w:rPr>
        <w:t xml:space="preserve"> в группе «Текст»</w:t>
      </w:r>
    </w:p>
    <w:p w14:paraId="79CEBBCD" w14:textId="71AFC7CE" w:rsidR="0042068C" w:rsidRDefault="00313794" w:rsidP="0042068C">
      <w:pPr>
        <w:pStyle w:val="afa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F911534" wp14:editId="3F7CC727">
            <wp:extent cx="1585565" cy="151751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614" cy="15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928" w14:textId="398AA820" w:rsidR="0042068C" w:rsidRDefault="00F06F27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Растяните элемент во весь родитель шапки потянув за любой из кружков</w:t>
      </w:r>
    </w:p>
    <w:p w14:paraId="2FFE080E" w14:textId="7670E5E6" w:rsidR="0042068C" w:rsidRDefault="00F06F27" w:rsidP="00F06F27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6EF4E9CD" wp14:editId="3B5556DB">
            <wp:extent cx="1663700" cy="673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61D985D2" wp14:editId="756AD909">
            <wp:extent cx="3550055" cy="121980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329" cy="12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ABE7" w14:textId="77777777" w:rsidR="00495CF5" w:rsidRDefault="00495CF5" w:rsidP="00F06F27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</w:p>
    <w:p w14:paraId="366C2E29" w14:textId="396E0825" w:rsidR="00223060" w:rsidRPr="00223060" w:rsidRDefault="00223060" w:rsidP="00223060">
      <w:pPr>
        <w:pStyle w:val="afa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окончательном варианте у вас долж</w:t>
      </w:r>
      <w:r w:rsidR="002D7D45">
        <w:rPr>
          <w:rFonts w:ascii="Arial" w:eastAsia="Times New Roman" w:hAnsi="Arial" w:cs="Arial"/>
          <w:color w:val="000000"/>
          <w:lang w:eastAsia="en-US" w:bidi="ar-SA"/>
        </w:rPr>
        <w:t>но получиться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223060">
        <w:rPr>
          <w:rFonts w:ascii="Arial" w:eastAsia="Times New Roman" w:hAnsi="Arial" w:cs="Arial"/>
          <w:color w:val="000000"/>
          <w:lang w:eastAsia="en-US" w:bidi="ar-SA"/>
        </w:rPr>
        <w:t xml:space="preserve"> = 375,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223060">
        <w:rPr>
          <w:rFonts w:ascii="Arial" w:eastAsia="Times New Roman" w:hAnsi="Arial" w:cs="Arial"/>
          <w:color w:val="000000"/>
          <w:lang w:eastAsia="en-US" w:bidi="ar-SA"/>
        </w:rPr>
        <w:t xml:space="preserve"> = 70</w:t>
      </w:r>
    </w:p>
    <w:p w14:paraId="2B33D09F" w14:textId="24F010A9" w:rsidR="0042068C" w:rsidRDefault="008602C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Так же поменяйте </w:t>
      </w:r>
      <w:r w:rsidR="0077522A">
        <w:rPr>
          <w:rFonts w:ascii="Arial" w:eastAsia="Times New Roman" w:hAnsi="Arial" w:cs="Arial"/>
          <w:color w:val="000000"/>
          <w:lang w:eastAsia="en-US" w:bidi="ar-SA"/>
        </w:rPr>
        <w:t xml:space="preserve">шрифт на </w:t>
      </w:r>
      <w:r w:rsidR="0077522A">
        <w:rPr>
          <w:rFonts w:ascii="Arial" w:eastAsia="Times New Roman" w:hAnsi="Arial" w:cs="Arial"/>
          <w:color w:val="000000"/>
          <w:lang w:val="en-US" w:eastAsia="en-US" w:bidi="ar-SA"/>
        </w:rPr>
        <w:t>Helvetica</w:t>
      </w:r>
      <w:r w:rsidR="0077522A">
        <w:rPr>
          <w:rFonts w:ascii="Arial" w:eastAsia="Times New Roman" w:hAnsi="Arial" w:cs="Arial"/>
          <w:color w:val="000000"/>
          <w:lang w:eastAsia="en-US" w:bidi="ar-SA"/>
        </w:rPr>
        <w:t xml:space="preserve">, поставьте размер 20 и начертание шрифта </w:t>
      </w:r>
      <w:r w:rsidR="0077522A">
        <w:rPr>
          <w:rFonts w:ascii="Arial" w:eastAsia="Times New Roman" w:hAnsi="Arial" w:cs="Arial"/>
          <w:color w:val="000000"/>
          <w:lang w:val="en-US" w:eastAsia="en-US" w:bidi="ar-SA"/>
        </w:rPr>
        <w:t>Bold</w:t>
      </w:r>
      <w:r w:rsidR="0077522A" w:rsidRPr="0077522A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77522A">
        <w:rPr>
          <w:rFonts w:ascii="Arial" w:eastAsia="Times New Roman" w:hAnsi="Arial" w:cs="Arial"/>
          <w:color w:val="000000"/>
          <w:lang w:eastAsia="en-US" w:bidi="ar-SA"/>
        </w:rPr>
        <w:t>(Полужирный)</w:t>
      </w:r>
    </w:p>
    <w:p w14:paraId="28BBFCA3" w14:textId="70AC8374" w:rsidR="004B7A8F" w:rsidRDefault="00D544CF" w:rsidP="00BF38BF">
      <w:pPr>
        <w:spacing w:after="0" w:line="360" w:lineRule="auto"/>
        <w:ind w:left="709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C886409" wp14:editId="761839EE">
            <wp:extent cx="2125494" cy="200741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196" cy="20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BF"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53BE50A" wp14:editId="5152FC0F">
            <wp:extent cx="3259036" cy="1327440"/>
            <wp:effectExtent l="0" t="0" r="5080" b="635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67" cy="133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8C26" w14:textId="0DFD1C03" w:rsidR="004B7A8F" w:rsidRDefault="004A5D86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Создайте новый прямоугольник с размерами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4A5D86">
        <w:rPr>
          <w:rFonts w:ascii="Arial" w:eastAsia="Times New Roman" w:hAnsi="Arial" w:cs="Arial"/>
          <w:color w:val="000000"/>
          <w:lang w:eastAsia="en-US" w:bidi="ar-SA"/>
        </w:rPr>
        <w:t xml:space="preserve"> = 375,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4A5D86">
        <w:rPr>
          <w:rFonts w:ascii="Arial" w:eastAsia="Times New Roman" w:hAnsi="Arial" w:cs="Arial"/>
          <w:color w:val="000000"/>
          <w:lang w:eastAsia="en-US" w:bidi="ar-SA"/>
        </w:rPr>
        <w:t xml:space="preserve"> = 75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и расположением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4A5D86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="007A4B4E" w:rsidRPr="004A5D86">
        <w:rPr>
          <w:rFonts w:ascii="Arial" w:eastAsia="Times New Roman" w:hAnsi="Arial" w:cs="Arial"/>
          <w:color w:val="000000"/>
          <w:lang w:eastAsia="en-US" w:bidi="ar-SA"/>
        </w:rPr>
        <w:t>0,</w:t>
      </w:r>
      <w:r w:rsidRPr="004A5D86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4A5D86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Pr="007A4B4E">
        <w:rPr>
          <w:rFonts w:ascii="Arial" w:eastAsia="Times New Roman" w:hAnsi="Arial" w:cs="Arial"/>
          <w:color w:val="000000"/>
          <w:lang w:eastAsia="en-US" w:bidi="ar-SA"/>
        </w:rPr>
        <w:t>100</w:t>
      </w:r>
    </w:p>
    <w:p w14:paraId="3FD00132" w14:textId="65C93C5C" w:rsidR="004B7A8F" w:rsidRDefault="007A4B4E" w:rsidP="00E93BC2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741D7DDE" wp14:editId="6668645E">
            <wp:extent cx="3067725" cy="2001050"/>
            <wp:effectExtent l="0" t="0" r="571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973" cy="20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79D6" w14:textId="0ED68DDD" w:rsidR="004B7A8F" w:rsidRDefault="00C13D32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Сделайте заливку белым цветом</w:t>
      </w:r>
    </w:p>
    <w:p w14:paraId="17A5FB3A" w14:textId="64E3AE37" w:rsidR="004B7A8F" w:rsidRDefault="00C13D32" w:rsidP="00C13D32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D9F723D" wp14:editId="7A720D9A">
            <wp:extent cx="3398466" cy="2385831"/>
            <wp:effectExtent l="0" t="0" r="571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63" cy="23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7ADA" w14:textId="0DE2379B" w:rsidR="004B7A8F" w:rsidRDefault="00C71C03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Поменяйте заливку для границ элемент на </w:t>
      </w:r>
      <w:r w:rsidRPr="00C71C03">
        <w:rPr>
          <w:rFonts w:ascii="Arial" w:eastAsia="Times New Roman" w:hAnsi="Arial" w:cs="Arial"/>
          <w:color w:val="000000"/>
          <w:lang w:eastAsia="en-US" w:bidi="ar-SA"/>
        </w:rPr>
        <w:t>#DCDCDC</w:t>
      </w:r>
      <w:r w:rsidR="00461149">
        <w:rPr>
          <w:rFonts w:ascii="Arial" w:eastAsia="Times New Roman" w:hAnsi="Arial" w:cs="Arial"/>
          <w:color w:val="000000"/>
          <w:lang w:eastAsia="en-US" w:bidi="ar-SA"/>
        </w:rPr>
        <w:t xml:space="preserve"> и выставите обводку за элементом</w:t>
      </w:r>
    </w:p>
    <w:p w14:paraId="1DCBC582" w14:textId="1F0F4196" w:rsidR="004B7A8F" w:rsidRDefault="00555F00" w:rsidP="00C71C03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753CE31" wp14:editId="3D0A84A7">
            <wp:extent cx="3210668" cy="2309938"/>
            <wp:effectExtent l="0" t="0" r="254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051" cy="23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4CDF" w14:textId="6AE8F5DB" w:rsidR="004B7A8F" w:rsidRDefault="00D5704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Возьмите на панели инструментов элемент круг</w:t>
      </w:r>
      <w:r w:rsidR="003647CF" w:rsidRPr="003647CF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647CF">
        <w:rPr>
          <w:rFonts w:ascii="Arial" w:eastAsia="Times New Roman" w:hAnsi="Arial" w:cs="Arial"/>
          <w:color w:val="000000"/>
          <w:lang w:eastAsia="en-US" w:bidi="ar-SA"/>
        </w:rPr>
        <w:t xml:space="preserve">и с помощью нажатой клавиши </w:t>
      </w:r>
      <w:r w:rsidR="003647CF">
        <w:rPr>
          <w:rFonts w:ascii="Arial" w:eastAsia="Times New Roman" w:hAnsi="Arial" w:cs="Arial"/>
          <w:color w:val="000000"/>
          <w:lang w:val="en-US" w:eastAsia="en-US" w:bidi="ar-SA"/>
        </w:rPr>
        <w:t>Shift</w:t>
      </w:r>
      <w:r w:rsidR="003647CF" w:rsidRPr="003647CF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647CF">
        <w:rPr>
          <w:rFonts w:ascii="Arial" w:eastAsia="Times New Roman" w:hAnsi="Arial" w:cs="Arial"/>
          <w:color w:val="000000"/>
          <w:lang w:eastAsia="en-US" w:bidi="ar-SA"/>
        </w:rPr>
        <w:t>нарисуйте круг с размерами 60</w:t>
      </w:r>
      <w:r w:rsidR="003647CF" w:rsidRPr="003647CF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647CF"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="003647CF" w:rsidRPr="003647CF">
        <w:rPr>
          <w:rFonts w:ascii="Arial" w:eastAsia="Times New Roman" w:hAnsi="Arial" w:cs="Arial"/>
          <w:color w:val="000000"/>
          <w:lang w:eastAsia="en-US" w:bidi="ar-SA"/>
        </w:rPr>
        <w:t xml:space="preserve"> 60</w:t>
      </w:r>
      <w:r w:rsidR="003647CF">
        <w:rPr>
          <w:rFonts w:ascii="Arial" w:eastAsia="Times New Roman" w:hAnsi="Arial" w:cs="Arial"/>
          <w:color w:val="000000"/>
          <w:lang w:eastAsia="en-US" w:bidi="ar-SA"/>
        </w:rPr>
        <w:t>. Ориентируйтесь на изменяемые показатели на панели свойств</w:t>
      </w:r>
    </w:p>
    <w:p w14:paraId="1DE96E40" w14:textId="1FEF919E" w:rsidR="004B7A8F" w:rsidRDefault="00FE4AF2" w:rsidP="00FE4AF2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44B21EF5" wp14:editId="07B54E0D">
            <wp:extent cx="2802917" cy="1825333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455" cy="18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95E4" w14:textId="20F4FE41" w:rsidR="004B7A8F" w:rsidRDefault="00274587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Поменяйте расположение элемента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274587">
        <w:rPr>
          <w:rFonts w:ascii="Arial" w:eastAsia="Times New Roman" w:hAnsi="Arial" w:cs="Arial"/>
          <w:color w:val="000000"/>
          <w:lang w:eastAsia="en-US" w:bidi="ar-SA"/>
        </w:rPr>
        <w:t xml:space="preserve"> = 20,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274587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Pr="00393EA9">
        <w:rPr>
          <w:rFonts w:ascii="Arial" w:eastAsia="Times New Roman" w:hAnsi="Arial" w:cs="Arial"/>
          <w:color w:val="000000"/>
          <w:lang w:eastAsia="en-US" w:bidi="ar-SA"/>
        </w:rPr>
        <w:t>108</w:t>
      </w:r>
    </w:p>
    <w:p w14:paraId="073DF65D" w14:textId="31AFFE2C" w:rsidR="004B7A8F" w:rsidRDefault="00132738" w:rsidP="00132738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7B6A1DF" wp14:editId="14B2BA71">
            <wp:extent cx="4430449" cy="1499699"/>
            <wp:effectExtent l="0" t="0" r="190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88" cy="15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9796" w14:textId="01671322" w:rsidR="004B7A8F" w:rsidRDefault="001B47A6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левом нижним углу экрана нажмите на иконку «</w:t>
      </w:r>
      <w:proofErr w:type="spellStart"/>
      <w:r>
        <w:rPr>
          <w:rFonts w:ascii="Arial" w:eastAsia="Times New Roman" w:hAnsi="Arial" w:cs="Arial"/>
          <w:color w:val="000000"/>
          <w:lang w:eastAsia="en-US" w:bidi="ar-SA"/>
        </w:rPr>
        <w:t>Лего</w:t>
      </w:r>
      <w:proofErr w:type="spellEnd"/>
      <w:r>
        <w:rPr>
          <w:rFonts w:ascii="Arial" w:eastAsia="Times New Roman" w:hAnsi="Arial" w:cs="Arial"/>
          <w:color w:val="000000"/>
          <w:lang w:eastAsia="en-US" w:bidi="ar-SA"/>
        </w:rPr>
        <w:t>»</w:t>
      </w:r>
      <w:r w:rsidR="00A832DA">
        <w:rPr>
          <w:rFonts w:ascii="Arial" w:eastAsia="Times New Roman" w:hAnsi="Arial" w:cs="Arial"/>
          <w:color w:val="000000"/>
          <w:lang w:eastAsia="en-US" w:bidi="ar-SA"/>
        </w:rPr>
        <w:t xml:space="preserve"> для перехода в окно плагины</w:t>
      </w:r>
    </w:p>
    <w:p w14:paraId="7AC903FC" w14:textId="01E1F2F0" w:rsidR="004B7A8F" w:rsidRDefault="00F1607D" w:rsidP="00F1607D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431A453" wp14:editId="5E3DFF07">
            <wp:extent cx="1841770" cy="152713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03" cy="15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9D8E" w14:textId="3461424A" w:rsidR="004B7A8F" w:rsidRDefault="005A1D31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окне нажмите на значок плюс или кнопку «Изучить плагины»</w:t>
      </w:r>
    </w:p>
    <w:p w14:paraId="5E6DD7CC" w14:textId="1AC00C30" w:rsidR="004B7A8F" w:rsidRDefault="002B73F6" w:rsidP="002B73F6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54A05EBC" wp14:editId="32970237">
            <wp:extent cx="1657322" cy="251946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949" cy="25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3912" w14:textId="187E7913" w:rsidR="004B7A8F" w:rsidRDefault="00BD097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окне нажмите на иконку «Лупы» для поиска по имени плагина</w:t>
      </w:r>
    </w:p>
    <w:p w14:paraId="00D73632" w14:textId="3EF3C6D3" w:rsidR="004B7A8F" w:rsidRDefault="000E03EF" w:rsidP="004B7A8F">
      <w:pPr>
        <w:pStyle w:val="afa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91F6CC9" wp14:editId="22C0FD18">
            <wp:extent cx="5860415" cy="13487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AAC4" w14:textId="332511A8" w:rsidR="004B7A8F" w:rsidRDefault="000947E1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поле поиска введите имя плагина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UI</w:t>
      </w:r>
      <w:r w:rsidRPr="000947E1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Faces</w:t>
      </w:r>
    </w:p>
    <w:p w14:paraId="480E63AD" w14:textId="5317C44E" w:rsidR="004B7A8F" w:rsidRDefault="00390170" w:rsidP="00390170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1D2D627" wp14:editId="2F7D8ECF">
            <wp:extent cx="3852963" cy="960790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083" cy="9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3E11" w14:textId="14B49131" w:rsidR="004B7A8F" w:rsidRDefault="00B428D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нижней части экрана найдите плагин и нажмите на кнопку «Установить»</w:t>
      </w:r>
    </w:p>
    <w:p w14:paraId="02EDB089" w14:textId="3EC5AAD1" w:rsidR="004B7A8F" w:rsidRDefault="000C32B1" w:rsidP="000C32B1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036F2C9" wp14:editId="1D4D08C5">
            <wp:extent cx="4265078" cy="2239524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942" cy="22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8C33" w14:textId="719541CA" w:rsidR="004B7A8F" w:rsidRPr="00390A2F" w:rsidRDefault="00B5586D" w:rsidP="00390A2F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lastRenderedPageBreak/>
        <w:t>После установки вам отобразится сообщение что плагин установлен и вместо текста «Установить» появится иконка с галкой. Закройте окно управления плагинами</w:t>
      </w:r>
    </w:p>
    <w:p w14:paraId="65377868" w14:textId="50650FF3" w:rsidR="004B7A8F" w:rsidRDefault="001A122A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Pr="001A122A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выберите ранее созданный элемент круг и в меню плагины нажмите на установленный плагин </w:t>
      </w:r>
      <w:r>
        <w:rPr>
          <w:rFonts w:ascii="Arial" w:eastAsia="Times New Roman" w:hAnsi="Arial" w:cs="Arial"/>
          <w:color w:val="000000"/>
          <w:lang w:val="en-US" w:eastAsia="en-US" w:bidi="ar-SA"/>
        </w:rPr>
        <w:t>UI</w:t>
      </w:r>
      <w:r w:rsidRPr="001A122A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Faces</w:t>
      </w:r>
    </w:p>
    <w:p w14:paraId="153BC885" w14:textId="6C97A091" w:rsidR="004B7A8F" w:rsidRDefault="00625FA5" w:rsidP="00625FA5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FF7C706" wp14:editId="17C72997">
            <wp:extent cx="2864295" cy="1867114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378" cy="18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B5EA" w14:textId="606AED95" w:rsidR="004B7A8F" w:rsidRDefault="00625FA5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открывшемся окне нажмите на кнопку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Apply</w:t>
      </w:r>
      <w:r w:rsidRPr="00625FA5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Random</w:t>
      </w:r>
      <w:r w:rsidR="003050BB">
        <w:rPr>
          <w:rFonts w:ascii="Arial" w:eastAsia="Times New Roman" w:hAnsi="Arial" w:cs="Arial"/>
          <w:color w:val="000000"/>
          <w:lang w:val="en-US" w:eastAsia="en-US" w:bidi="ar-SA"/>
        </w:rPr>
        <w:t>ly</w:t>
      </w:r>
    </w:p>
    <w:p w14:paraId="6BB73F70" w14:textId="49B77FD1" w:rsidR="004B7A8F" w:rsidRDefault="00C728DE" w:rsidP="00C728DE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FAF5BA8" wp14:editId="569DB641">
            <wp:extent cx="3073400" cy="24257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8735" w14:textId="3275AAFD" w:rsidR="004B7A8F" w:rsidRDefault="00C728DE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После обработки вместо круга появится фотография человека</w:t>
      </w:r>
      <w:r w:rsidR="00391177">
        <w:rPr>
          <w:rFonts w:ascii="Arial" w:eastAsia="Times New Roman" w:hAnsi="Arial" w:cs="Arial"/>
          <w:color w:val="000000"/>
          <w:lang w:eastAsia="en-US" w:bidi="ar-SA"/>
        </w:rPr>
        <w:t xml:space="preserve">. Так же в группе «Оформление» снимите </w:t>
      </w:r>
      <w:r w:rsidR="00391177">
        <w:rPr>
          <w:rFonts w:ascii="Arial" w:eastAsia="Times New Roman" w:hAnsi="Arial" w:cs="Arial"/>
          <w:color w:val="000000"/>
          <w:lang w:val="en-US" w:eastAsia="en-US" w:bidi="ar-SA"/>
        </w:rPr>
        <w:t>checkbox</w:t>
      </w:r>
      <w:r w:rsidR="00391177" w:rsidRPr="00391177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91177">
        <w:rPr>
          <w:rFonts w:ascii="Arial" w:eastAsia="Times New Roman" w:hAnsi="Arial" w:cs="Arial"/>
          <w:color w:val="000000"/>
          <w:lang w:eastAsia="en-US" w:bidi="ar-SA"/>
        </w:rPr>
        <w:t>у цвета «Граница» что бы убрать обводку у круга</w:t>
      </w:r>
    </w:p>
    <w:p w14:paraId="4841413E" w14:textId="461C7AE7" w:rsidR="004B7A8F" w:rsidRDefault="001D27F6" w:rsidP="001D27F6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DA3BDFE" wp14:editId="5DF350FD">
            <wp:extent cx="2131438" cy="1688894"/>
            <wp:effectExtent l="0" t="0" r="2540" b="635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484" cy="1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359C" w14:textId="6E8F52F4" w:rsidR="004B7A8F" w:rsidRDefault="005974EA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lastRenderedPageBreak/>
        <w:t xml:space="preserve">Добавьте новый элемент круг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Pr="005974EA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и установите следующие значения для размера и расположения элемента, где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5974EA">
        <w:rPr>
          <w:rFonts w:ascii="Arial" w:eastAsia="Times New Roman" w:hAnsi="Arial" w:cs="Arial"/>
          <w:color w:val="000000"/>
          <w:lang w:eastAsia="en-US" w:bidi="ar-SA"/>
        </w:rPr>
        <w:t xml:space="preserve"> = 20,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5974EA">
        <w:rPr>
          <w:rFonts w:ascii="Arial" w:eastAsia="Times New Roman" w:hAnsi="Arial" w:cs="Arial"/>
          <w:color w:val="000000"/>
          <w:lang w:eastAsia="en-US" w:bidi="ar-SA"/>
        </w:rPr>
        <w:t xml:space="preserve"> = 20,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5974EA">
        <w:rPr>
          <w:rFonts w:ascii="Arial" w:eastAsia="Times New Roman" w:hAnsi="Arial" w:cs="Arial"/>
          <w:color w:val="000000"/>
          <w:lang w:eastAsia="en-US" w:bidi="ar-SA"/>
        </w:rPr>
        <w:t xml:space="preserve"> = 60,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5974EA">
        <w:rPr>
          <w:rFonts w:ascii="Arial" w:eastAsia="Times New Roman" w:hAnsi="Arial" w:cs="Arial"/>
          <w:color w:val="000000"/>
          <w:lang w:eastAsia="en-US" w:bidi="ar-SA"/>
        </w:rPr>
        <w:t xml:space="preserve"> = 148</w:t>
      </w:r>
    </w:p>
    <w:p w14:paraId="35950D09" w14:textId="58F1F9AF" w:rsidR="004B7A8F" w:rsidRDefault="00B46857" w:rsidP="00B46857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604A4A9" wp14:editId="5B115CF2">
            <wp:extent cx="3837061" cy="156367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853" cy="156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F7D8" w14:textId="3FE1E969" w:rsidR="004B7A8F" w:rsidRDefault="00123876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Поменяйте заливку цвета на </w:t>
      </w:r>
      <w:r w:rsidRPr="00123876">
        <w:rPr>
          <w:rFonts w:ascii="Arial" w:eastAsia="Times New Roman" w:hAnsi="Arial" w:cs="Arial"/>
          <w:color w:val="000000"/>
          <w:lang w:eastAsia="en-US" w:bidi="ar-SA"/>
        </w:rPr>
        <w:t>#057AFD</w:t>
      </w:r>
      <w:r w:rsidR="00661C40">
        <w:rPr>
          <w:rFonts w:ascii="Arial" w:eastAsia="Times New Roman" w:hAnsi="Arial" w:cs="Arial"/>
          <w:color w:val="000000"/>
          <w:lang w:eastAsia="en-US" w:bidi="ar-SA"/>
        </w:rPr>
        <w:t xml:space="preserve"> и уберите заливку для границ обводки</w:t>
      </w:r>
    </w:p>
    <w:p w14:paraId="629EFAC5" w14:textId="27D48652" w:rsidR="004B7A8F" w:rsidRDefault="00123876" w:rsidP="00123876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F31B0D0" wp14:editId="70146D4B">
            <wp:extent cx="3417380" cy="2217745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827" cy="222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343" w14:textId="2CD5DC9E" w:rsidR="004B7A8F" w:rsidRDefault="003D32C2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На панели инструментов возьмите элемент «Текст»</w:t>
      </w:r>
      <w:r w:rsidR="000401F3">
        <w:rPr>
          <w:rFonts w:ascii="Arial" w:eastAsia="Times New Roman" w:hAnsi="Arial" w:cs="Arial"/>
          <w:color w:val="000000"/>
          <w:lang w:eastAsia="en-US" w:bidi="ar-SA"/>
        </w:rPr>
        <w:t xml:space="preserve"> и напишите в нем знак + (Плюс)</w:t>
      </w:r>
      <w:r w:rsidR="00B6120D">
        <w:rPr>
          <w:rFonts w:ascii="Arial" w:eastAsia="Times New Roman" w:hAnsi="Arial" w:cs="Arial"/>
          <w:color w:val="000000"/>
          <w:lang w:eastAsia="en-US" w:bidi="ar-SA"/>
        </w:rPr>
        <w:t xml:space="preserve">, поставьте следующие значения для размера и расположения элемента, где </w:t>
      </w:r>
      <w:r w:rsidR="00B6120D"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="00B6120D" w:rsidRPr="00B6120D">
        <w:rPr>
          <w:rFonts w:ascii="Arial" w:eastAsia="Times New Roman" w:hAnsi="Arial" w:cs="Arial"/>
          <w:color w:val="000000"/>
          <w:lang w:eastAsia="en-US" w:bidi="ar-SA"/>
        </w:rPr>
        <w:t xml:space="preserve"> = 64, </w:t>
      </w:r>
      <w:r w:rsidR="00B6120D"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="00B6120D" w:rsidRPr="00B6120D">
        <w:rPr>
          <w:rFonts w:ascii="Arial" w:eastAsia="Times New Roman" w:hAnsi="Arial" w:cs="Arial"/>
          <w:color w:val="000000"/>
          <w:lang w:eastAsia="en-US" w:bidi="ar-SA"/>
        </w:rPr>
        <w:t xml:space="preserve"> = 148</w:t>
      </w:r>
    </w:p>
    <w:p w14:paraId="237D53FF" w14:textId="0E98E44B" w:rsidR="00D42C50" w:rsidRDefault="00D42C50" w:rsidP="00D42C50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A7AD5A9" wp14:editId="1C8FA1D3">
            <wp:extent cx="3136670" cy="1732323"/>
            <wp:effectExtent l="0" t="0" r="635" b="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161" cy="17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93EE" w14:textId="57A60823" w:rsidR="00D42C50" w:rsidRPr="007B3329" w:rsidRDefault="007B3329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Измените шрифт текста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Helvetica</w:t>
      </w:r>
      <w:r w:rsidRPr="007B3329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размера на </w:t>
      </w:r>
      <w:proofErr w:type="gramStart"/>
      <w:r>
        <w:rPr>
          <w:rFonts w:ascii="Arial" w:eastAsia="Times New Roman" w:hAnsi="Arial" w:cs="Arial"/>
          <w:color w:val="000000"/>
          <w:lang w:eastAsia="en-US" w:bidi="ar-SA"/>
        </w:rPr>
        <w:t>20</w:t>
      </w:r>
      <w:proofErr w:type="gramEnd"/>
      <w:r>
        <w:rPr>
          <w:rFonts w:ascii="Arial" w:eastAsia="Times New Roman" w:hAnsi="Arial" w:cs="Arial"/>
          <w:color w:val="000000"/>
          <w:lang w:eastAsia="en-US" w:bidi="ar-SA"/>
        </w:rPr>
        <w:t xml:space="preserve"> а начертание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Bold</w:t>
      </w:r>
    </w:p>
    <w:p w14:paraId="1792FFF5" w14:textId="1E6D4568" w:rsidR="007B3329" w:rsidRPr="007B3329" w:rsidRDefault="007B3329" w:rsidP="007B3329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21196C25" wp14:editId="2C00313A">
            <wp:extent cx="3759240" cy="2146624"/>
            <wp:effectExtent l="0" t="0" r="0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53" cy="21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ACD4" w14:textId="1207FB1E" w:rsidR="007B3329" w:rsidRDefault="007B3329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левом нижнем углу экрана нажмите на иконку «Слои»</w:t>
      </w:r>
    </w:p>
    <w:p w14:paraId="573970CF" w14:textId="3BC7992F" w:rsidR="00835F30" w:rsidRDefault="007B4535" w:rsidP="007B4535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B2BBD3F" wp14:editId="03AEEAD5">
            <wp:extent cx="2495685" cy="13501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553" cy="13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C3F" w14:textId="6544B21B" w:rsidR="00835F30" w:rsidRPr="00B46805" w:rsidRDefault="000A6F7B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Два раза кликните на иконку рядом с названием </w:t>
      </w:r>
      <w:proofErr w:type="spellStart"/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proofErr w:type="spellEnd"/>
    </w:p>
    <w:p w14:paraId="17719199" w14:textId="2261F20D" w:rsidR="00B46805" w:rsidRPr="00B46805" w:rsidRDefault="003B18CD" w:rsidP="003B18CD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AA1EC4F" wp14:editId="0A38069A">
            <wp:extent cx="2489200" cy="2247900"/>
            <wp:effectExtent l="0" t="0" r="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DF31" w14:textId="67097246" w:rsidR="00B46805" w:rsidRPr="00B46805" w:rsidRDefault="00293EA0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окне выберите элемент «Текст» с плюсом и круг с синим фоном</w:t>
      </w:r>
      <w:r w:rsidR="00E55799">
        <w:rPr>
          <w:rFonts w:ascii="Arial" w:eastAsia="Times New Roman" w:hAnsi="Arial" w:cs="Arial"/>
          <w:color w:val="000000"/>
          <w:lang w:eastAsia="en-US" w:bidi="ar-SA"/>
        </w:rPr>
        <w:t xml:space="preserve">, с помощью зажатой клавиши </w:t>
      </w:r>
      <w:r w:rsidR="00E55799">
        <w:rPr>
          <w:rFonts w:ascii="Arial" w:eastAsia="Times New Roman" w:hAnsi="Arial" w:cs="Arial"/>
          <w:color w:val="000000"/>
          <w:lang w:val="en-US" w:eastAsia="en-US" w:bidi="ar-SA"/>
        </w:rPr>
        <w:t>Shift</w:t>
      </w:r>
      <w:r w:rsidR="00E55799" w:rsidRPr="00E55799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E55799">
        <w:rPr>
          <w:rFonts w:ascii="Arial" w:eastAsia="Times New Roman" w:hAnsi="Arial" w:cs="Arial"/>
          <w:color w:val="000000"/>
          <w:lang w:eastAsia="en-US" w:bidi="ar-SA"/>
        </w:rPr>
        <w:t>и левой клавиши мыши</w:t>
      </w:r>
    </w:p>
    <w:p w14:paraId="44B70E62" w14:textId="75F76031" w:rsidR="00B46805" w:rsidRDefault="00C70019" w:rsidP="00C70019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2E323EC0" wp14:editId="556988CD">
            <wp:extent cx="1610900" cy="2013625"/>
            <wp:effectExtent l="0" t="0" r="254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86" cy="20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5661" w14:textId="43007D59" w:rsidR="00B46805" w:rsidRPr="00B46805" w:rsidRDefault="00083DE5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На выделенной области (Подсвечивается светло синим) нажмите правой клавишей мыши</w:t>
      </w:r>
      <w:r w:rsidR="00E839CA">
        <w:rPr>
          <w:rFonts w:ascii="Arial" w:eastAsia="Times New Roman" w:hAnsi="Arial" w:cs="Arial"/>
          <w:color w:val="000000"/>
          <w:lang w:eastAsia="en-US" w:bidi="ar-SA"/>
        </w:rPr>
        <w:t xml:space="preserve"> и выберите пункт сгруппировать</w:t>
      </w:r>
    </w:p>
    <w:p w14:paraId="7698E95C" w14:textId="424D3DC5" w:rsidR="00B46805" w:rsidRDefault="00304F9C" w:rsidP="00304F9C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84782CA" wp14:editId="31DDCE9E">
            <wp:extent cx="2335018" cy="2295727"/>
            <wp:effectExtent l="0" t="0" r="1905" b="3175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591" cy="22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808" w14:textId="24E4235E" w:rsidR="00B46805" w:rsidRPr="00B46805" w:rsidRDefault="00AC27E8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Добавьте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Pr="00AC27E8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>элемент «Текст» с надписью «Мой статус»</w:t>
      </w:r>
    </w:p>
    <w:p w14:paraId="4827994C" w14:textId="0E92BA0C" w:rsidR="00B46805" w:rsidRDefault="00AC27E8" w:rsidP="00AC27E8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DF8253E" wp14:editId="2131DE31">
            <wp:extent cx="2931808" cy="1520534"/>
            <wp:effectExtent l="0" t="0" r="1905" b="381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689" cy="152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5703" w14:textId="3320B7EC" w:rsidR="00B46805" w:rsidRPr="00B46805" w:rsidRDefault="00AD35D6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Поменяйте значение для расположения элемента, где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AD35D6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Pr="00D11C27">
        <w:rPr>
          <w:rFonts w:ascii="Arial" w:eastAsia="Times New Roman" w:hAnsi="Arial" w:cs="Arial"/>
          <w:color w:val="000000"/>
          <w:lang w:eastAsia="en-US" w:bidi="ar-SA"/>
        </w:rPr>
        <w:t>100</w:t>
      </w:r>
      <w:r w:rsidRPr="00AD35D6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AD35D6">
        <w:rPr>
          <w:rFonts w:ascii="Arial" w:eastAsia="Times New Roman" w:hAnsi="Arial" w:cs="Arial"/>
          <w:color w:val="000000"/>
          <w:lang w:eastAsia="en-US" w:bidi="ar-SA"/>
        </w:rPr>
        <w:t xml:space="preserve"> = 1</w:t>
      </w:r>
      <w:r w:rsidR="009C2F50">
        <w:rPr>
          <w:rFonts w:ascii="Arial" w:eastAsia="Times New Roman" w:hAnsi="Arial" w:cs="Arial"/>
          <w:color w:val="000000"/>
          <w:lang w:eastAsia="en-US" w:bidi="ar-SA"/>
        </w:rPr>
        <w:t>22</w:t>
      </w:r>
    </w:p>
    <w:p w14:paraId="5F564880" w14:textId="6B7F892D" w:rsidR="00B46805" w:rsidRPr="00D11C27" w:rsidRDefault="00D11C27" w:rsidP="00D11C27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16BE6DAC" wp14:editId="16CACAAB">
            <wp:extent cx="3292312" cy="1648832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959" cy="16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876" w14:textId="4A9A1266" w:rsidR="00B46805" w:rsidRPr="00B46805" w:rsidRDefault="000C4B84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Так же поменяйте </w:t>
      </w:r>
      <w:r w:rsidR="009C2F50">
        <w:rPr>
          <w:rFonts w:ascii="Arial" w:eastAsia="Times New Roman" w:hAnsi="Arial" w:cs="Arial"/>
          <w:color w:val="000000"/>
          <w:lang w:eastAsia="en-US" w:bidi="ar-SA"/>
        </w:rPr>
        <w:t xml:space="preserve">настройки шрифта для </w:t>
      </w:r>
      <w:r w:rsidR="003141C0">
        <w:rPr>
          <w:rFonts w:ascii="Arial" w:eastAsia="Times New Roman" w:hAnsi="Arial" w:cs="Arial"/>
          <w:color w:val="000000"/>
          <w:lang w:eastAsia="en-US" w:bidi="ar-SA"/>
        </w:rPr>
        <w:t>элемента,</w:t>
      </w:r>
      <w:r w:rsidR="009C2F50">
        <w:rPr>
          <w:rFonts w:ascii="Arial" w:eastAsia="Times New Roman" w:hAnsi="Arial" w:cs="Arial"/>
          <w:color w:val="000000"/>
          <w:lang w:eastAsia="en-US" w:bidi="ar-SA"/>
        </w:rPr>
        <w:t xml:space="preserve"> где шрифт </w:t>
      </w:r>
      <w:r w:rsidR="009C2F50">
        <w:rPr>
          <w:rFonts w:ascii="Arial" w:eastAsia="Times New Roman" w:hAnsi="Arial" w:cs="Arial"/>
          <w:color w:val="000000"/>
          <w:lang w:val="en-US" w:eastAsia="en-US" w:bidi="ar-SA"/>
        </w:rPr>
        <w:t>Helvetica</w:t>
      </w:r>
      <w:r w:rsidR="009C2F50" w:rsidRPr="009C2F50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 w:rsidR="009C2F50">
        <w:rPr>
          <w:rFonts w:ascii="Arial" w:eastAsia="Times New Roman" w:hAnsi="Arial" w:cs="Arial"/>
          <w:color w:val="000000"/>
          <w:lang w:eastAsia="en-US" w:bidi="ar-SA"/>
        </w:rPr>
        <w:t xml:space="preserve">размер </w:t>
      </w:r>
      <w:r w:rsidR="00401BCF">
        <w:rPr>
          <w:rFonts w:ascii="Arial" w:eastAsia="Times New Roman" w:hAnsi="Arial" w:cs="Arial"/>
          <w:color w:val="000000"/>
          <w:lang w:eastAsia="en-US" w:bidi="ar-SA"/>
        </w:rPr>
        <w:t xml:space="preserve">16 и начертание </w:t>
      </w:r>
      <w:r w:rsidR="00401BCF">
        <w:rPr>
          <w:rFonts w:ascii="Arial" w:eastAsia="Times New Roman" w:hAnsi="Arial" w:cs="Arial"/>
          <w:color w:val="000000"/>
          <w:lang w:val="en-US" w:eastAsia="en-US" w:bidi="ar-SA"/>
        </w:rPr>
        <w:t>Bold</w:t>
      </w:r>
    </w:p>
    <w:p w14:paraId="769C9316" w14:textId="40666DDD" w:rsidR="00B46805" w:rsidRPr="004B52A0" w:rsidRDefault="004B52A0" w:rsidP="004B52A0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4919206" wp14:editId="6509E1B8">
            <wp:extent cx="3506321" cy="1849851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099" cy="18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4C03" w14:textId="16BCECCC" w:rsidR="00B46805" w:rsidRPr="00B46805" w:rsidRDefault="004C21A7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Добавьте еще один элемент «Текст» с надписью «Добавить в статус»</w:t>
      </w:r>
    </w:p>
    <w:p w14:paraId="24091892" w14:textId="6ABF618D" w:rsidR="00B46805" w:rsidRPr="008C52A5" w:rsidRDefault="008C52A5" w:rsidP="008C52A5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eastAsia="Times New Roman"/>
          <w:noProof/>
          <w:lang w:eastAsia="en-US" w:bidi="ar-SA"/>
        </w:rPr>
        <w:drawing>
          <wp:inline distT="0" distB="0" distL="0" distR="0" wp14:anchorId="4B0E422D" wp14:editId="1700CFD4">
            <wp:extent cx="4255351" cy="1415530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8" cy="1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48EC" w14:textId="1444CF87" w:rsidR="00B46805" w:rsidRDefault="002F3201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Поменяйте настройки для элемента</w:t>
      </w:r>
    </w:p>
    <w:p w14:paraId="4721E18A" w14:textId="72649290" w:rsidR="002F3201" w:rsidRPr="002F3201" w:rsidRDefault="002F3201" w:rsidP="002F3201">
      <w:pPr>
        <w:numPr>
          <w:ilvl w:val="1"/>
          <w:numId w:val="20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val="en-US"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Шрифт</w:t>
      </w:r>
      <w:r w:rsidR="00A62539" w:rsidRPr="00A62539">
        <w:rPr>
          <w:rFonts w:ascii="Arial" w:eastAsia="Times New Roman" w:hAnsi="Arial" w:cs="Arial"/>
          <w:color w:val="000000"/>
          <w:lang w:val="en-US" w:eastAsia="en-US" w:bidi="ar-SA"/>
        </w:rPr>
        <w:t xml:space="preserve"> -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Helvetica</w:t>
      </w:r>
      <w:r w:rsidRPr="002F3201">
        <w:rPr>
          <w:rFonts w:ascii="Arial" w:eastAsia="Times New Roman" w:hAnsi="Arial" w:cs="Arial"/>
          <w:color w:val="000000"/>
          <w:lang w:val="en-US" w:eastAsia="en-US" w:bidi="ar-SA"/>
        </w:rPr>
        <w:t xml:space="preserve">, </w:t>
      </w:r>
      <w:r>
        <w:rPr>
          <w:rFonts w:ascii="Arial" w:eastAsia="Times New Roman" w:hAnsi="Arial" w:cs="Arial"/>
          <w:color w:val="000000"/>
          <w:lang w:eastAsia="en-US" w:bidi="ar-SA"/>
        </w:rPr>
        <w:t>размер</w:t>
      </w:r>
      <w:r w:rsidRPr="002F3201">
        <w:rPr>
          <w:rFonts w:ascii="Arial" w:eastAsia="Times New Roman" w:hAnsi="Arial" w:cs="Arial"/>
          <w:color w:val="000000"/>
          <w:lang w:val="en-US" w:eastAsia="en-US" w:bidi="ar-SA"/>
        </w:rPr>
        <w:t xml:space="preserve"> - 14, </w:t>
      </w:r>
      <w:r>
        <w:rPr>
          <w:rFonts w:ascii="Arial" w:eastAsia="Times New Roman" w:hAnsi="Arial" w:cs="Arial"/>
          <w:color w:val="000000"/>
          <w:lang w:eastAsia="en-US" w:bidi="ar-SA"/>
        </w:rPr>
        <w:t>начертание</w:t>
      </w:r>
      <w:r w:rsidRPr="00A62539">
        <w:rPr>
          <w:rFonts w:ascii="Arial" w:eastAsia="Times New Roman" w:hAnsi="Arial" w:cs="Arial"/>
          <w:color w:val="000000"/>
          <w:lang w:val="en-US" w:eastAsia="en-US" w:bidi="ar-SA"/>
        </w:rPr>
        <w:t xml:space="preserve"> -</w:t>
      </w:r>
      <w:r w:rsidRPr="002F3201">
        <w:rPr>
          <w:rFonts w:ascii="Arial" w:eastAsia="Times New Roman" w:hAnsi="Arial" w:cs="Arial"/>
          <w:color w:val="000000"/>
          <w:lang w:val="en-US"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Regular</w:t>
      </w:r>
      <w:r w:rsidRPr="002F3201">
        <w:rPr>
          <w:rFonts w:ascii="Arial" w:eastAsia="Times New Roman" w:hAnsi="Arial" w:cs="Arial"/>
          <w:color w:val="000000"/>
          <w:lang w:val="en-US" w:eastAsia="en-US" w:bidi="ar-SA"/>
        </w:rPr>
        <w:t xml:space="preserve">, </w:t>
      </w:r>
      <w:r>
        <w:rPr>
          <w:rFonts w:ascii="Arial" w:eastAsia="Times New Roman" w:hAnsi="Arial" w:cs="Arial"/>
          <w:color w:val="000000"/>
          <w:lang w:eastAsia="en-US" w:bidi="ar-SA"/>
        </w:rPr>
        <w:t>цвет</w:t>
      </w:r>
      <w:r w:rsidRPr="002F3201">
        <w:rPr>
          <w:rFonts w:ascii="Arial" w:eastAsia="Times New Roman" w:hAnsi="Arial" w:cs="Arial"/>
          <w:color w:val="000000"/>
          <w:lang w:val="en-US" w:eastAsia="en-US" w:bidi="ar-SA"/>
        </w:rPr>
        <w:t xml:space="preserve"> - #A2A2A2</w:t>
      </w:r>
    </w:p>
    <w:p w14:paraId="2EDA18AE" w14:textId="55ED22F4" w:rsidR="002F3201" w:rsidRPr="00B46805" w:rsidRDefault="002F3201" w:rsidP="002F3201">
      <w:pPr>
        <w:numPr>
          <w:ilvl w:val="1"/>
          <w:numId w:val="20"/>
        </w:numPr>
        <w:spacing w:after="0" w:line="360" w:lineRule="auto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Расположение: </w:t>
      </w:r>
      <w:r>
        <w:rPr>
          <w:rFonts w:ascii="Arial" w:eastAsia="Times New Roman" w:hAnsi="Arial" w:cs="Arial"/>
          <w:color w:val="000000"/>
          <w:lang w:val="en-US" w:eastAsia="en-US" w:bidi="ar-SA"/>
        </w:rPr>
        <w:t xml:space="preserve">x </w:t>
      </w:r>
      <w:r w:rsidR="008F292E">
        <w:rPr>
          <w:rFonts w:ascii="Arial" w:eastAsia="Times New Roman" w:hAnsi="Arial" w:cs="Arial"/>
          <w:color w:val="000000"/>
          <w:lang w:eastAsia="en-US" w:bidi="ar-SA"/>
        </w:rPr>
        <w:t>= 100</w:t>
      </w:r>
      <w:r w:rsidR="008F292E">
        <w:rPr>
          <w:rFonts w:ascii="Arial" w:eastAsia="Times New Roman" w:hAnsi="Arial" w:cs="Arial"/>
          <w:color w:val="000000"/>
          <w:lang w:val="en-US" w:eastAsia="en-US" w:bidi="ar-SA"/>
        </w:rPr>
        <w:t>, y = 141</w:t>
      </w:r>
    </w:p>
    <w:p w14:paraId="547729BE" w14:textId="6549773D" w:rsidR="00B46805" w:rsidRPr="00460BB4" w:rsidRDefault="00460BB4" w:rsidP="00460BB4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4E70546C" wp14:editId="06D0C83B">
            <wp:extent cx="3409044" cy="2105488"/>
            <wp:effectExtent l="0" t="0" r="0" b="3175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87" cy="210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FB37" w14:textId="76B71AE5" w:rsidR="00B46805" w:rsidRPr="00B46805" w:rsidRDefault="000B31AA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Добавьте два элемента круг на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artboard</w:t>
      </w:r>
      <w:r w:rsidRPr="000B31AA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C1040">
        <w:rPr>
          <w:rFonts w:ascii="Arial" w:eastAsia="Times New Roman" w:hAnsi="Arial" w:cs="Arial"/>
          <w:color w:val="000000"/>
          <w:lang w:eastAsia="en-US" w:bidi="ar-SA"/>
        </w:rPr>
        <w:t xml:space="preserve">и залейте их цветом </w:t>
      </w:r>
      <w:r w:rsidR="003C1040" w:rsidRPr="003C1040">
        <w:rPr>
          <w:rFonts w:ascii="Arial" w:eastAsia="Times New Roman" w:hAnsi="Arial" w:cs="Arial"/>
          <w:color w:val="000000"/>
          <w:lang w:eastAsia="en-US" w:bidi="ar-SA"/>
        </w:rPr>
        <w:t>#F3F1F4</w:t>
      </w:r>
      <w:r w:rsidR="003C1040">
        <w:rPr>
          <w:rFonts w:ascii="Arial" w:eastAsia="Times New Roman" w:hAnsi="Arial" w:cs="Arial"/>
          <w:color w:val="000000"/>
          <w:lang w:eastAsia="en-US" w:bidi="ar-SA"/>
        </w:rPr>
        <w:t>, при этом убрав заливку обводки элемента</w:t>
      </w:r>
    </w:p>
    <w:p w14:paraId="10A63E1D" w14:textId="734D40B5" w:rsidR="00B46805" w:rsidRDefault="004307BD" w:rsidP="00F20346">
      <w:pPr>
        <w:pStyle w:val="afa"/>
        <w:ind w:left="0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5B84DD2" wp14:editId="4E9A2439">
            <wp:extent cx="3340951" cy="1862520"/>
            <wp:effectExtent l="0" t="0" r="0" b="4445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950" cy="186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6C1E" w14:textId="69823A15" w:rsidR="00B46805" w:rsidRPr="00B46805" w:rsidRDefault="00D16D23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Для первого элемента поставьте следующие значения для размера и расположения: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D16D23">
        <w:rPr>
          <w:rFonts w:ascii="Arial" w:eastAsia="Times New Roman" w:hAnsi="Arial" w:cs="Arial"/>
          <w:color w:val="000000"/>
          <w:lang w:eastAsia="en-US" w:bidi="ar-SA"/>
        </w:rPr>
        <w:t xml:space="preserve"> = 36,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D16D23">
        <w:rPr>
          <w:rFonts w:ascii="Arial" w:eastAsia="Times New Roman" w:hAnsi="Arial" w:cs="Arial"/>
          <w:color w:val="000000"/>
          <w:lang w:eastAsia="en-US" w:bidi="ar-SA"/>
        </w:rPr>
        <w:t xml:space="preserve"> = 36,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D16D23">
        <w:rPr>
          <w:rFonts w:ascii="Arial" w:eastAsia="Times New Roman" w:hAnsi="Arial" w:cs="Arial"/>
          <w:color w:val="000000"/>
          <w:lang w:eastAsia="en-US" w:bidi="ar-SA"/>
        </w:rPr>
        <w:t xml:space="preserve"> = 273,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D16D23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Pr="004F5A75">
        <w:rPr>
          <w:rFonts w:ascii="Arial" w:eastAsia="Times New Roman" w:hAnsi="Arial" w:cs="Arial"/>
          <w:color w:val="000000"/>
          <w:lang w:eastAsia="en-US" w:bidi="ar-SA"/>
        </w:rPr>
        <w:t>120</w:t>
      </w:r>
    </w:p>
    <w:p w14:paraId="4D39BE95" w14:textId="3E082376" w:rsidR="00B46805" w:rsidRDefault="004F5A75" w:rsidP="004F5A75">
      <w:pPr>
        <w:pStyle w:val="afa"/>
        <w:ind w:left="0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9452F5F" wp14:editId="46402C47">
            <wp:extent cx="3924206" cy="1761619"/>
            <wp:effectExtent l="0" t="0" r="63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242" cy="17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19B" w14:textId="41C13B38" w:rsidR="00B46805" w:rsidRPr="00B46805" w:rsidRDefault="001224BA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Для второго элемента поставьте значения: </w:t>
      </w:r>
      <w:r>
        <w:rPr>
          <w:rFonts w:ascii="Arial" w:eastAsia="Times New Roman" w:hAnsi="Arial" w:cs="Arial"/>
          <w:color w:val="000000"/>
          <w:lang w:val="en-US" w:eastAsia="en-US" w:bidi="ar-SA"/>
        </w:rPr>
        <w:t>w</w:t>
      </w:r>
      <w:r w:rsidRPr="001224BA">
        <w:rPr>
          <w:rFonts w:ascii="Arial" w:eastAsia="Times New Roman" w:hAnsi="Arial" w:cs="Arial"/>
          <w:color w:val="000000"/>
          <w:lang w:eastAsia="en-US" w:bidi="ar-SA"/>
        </w:rPr>
        <w:t xml:space="preserve"> = 36,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h</w:t>
      </w:r>
      <w:r w:rsidRPr="001224BA">
        <w:rPr>
          <w:rFonts w:ascii="Arial" w:eastAsia="Times New Roman" w:hAnsi="Arial" w:cs="Arial"/>
          <w:color w:val="000000"/>
          <w:lang w:eastAsia="en-US" w:bidi="ar-SA"/>
        </w:rPr>
        <w:t xml:space="preserve"> = 36,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1224BA">
        <w:rPr>
          <w:rFonts w:ascii="Arial" w:eastAsia="Times New Roman" w:hAnsi="Arial" w:cs="Arial"/>
          <w:color w:val="000000"/>
          <w:lang w:eastAsia="en-US" w:bidi="ar-SA"/>
        </w:rPr>
        <w:t xml:space="preserve"> = 319,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1224BA">
        <w:rPr>
          <w:rFonts w:ascii="Arial" w:eastAsia="Times New Roman" w:hAnsi="Arial" w:cs="Arial"/>
          <w:color w:val="000000"/>
          <w:lang w:eastAsia="en-US" w:bidi="ar-SA"/>
        </w:rPr>
        <w:t xml:space="preserve"> = </w:t>
      </w:r>
      <w:r w:rsidRPr="009F3450">
        <w:rPr>
          <w:rFonts w:ascii="Arial" w:eastAsia="Times New Roman" w:hAnsi="Arial" w:cs="Arial"/>
          <w:color w:val="000000"/>
          <w:lang w:eastAsia="en-US" w:bidi="ar-SA"/>
        </w:rPr>
        <w:t>120</w:t>
      </w:r>
    </w:p>
    <w:p w14:paraId="3844EB37" w14:textId="556E88AC" w:rsidR="00B46805" w:rsidRDefault="009F3450" w:rsidP="009F3450">
      <w:pPr>
        <w:pStyle w:val="afa"/>
        <w:ind w:left="0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0C7E21CD" wp14:editId="0E0B5DA6">
            <wp:extent cx="4002432" cy="1800205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61" cy="18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77F4" w14:textId="6610BE37" w:rsidR="00B46805" w:rsidRPr="00B46805" w:rsidRDefault="00AC3D02" w:rsidP="002B574E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Перейдите в панель управления плагинами выбрав в левом нижнем углу иконку «</w:t>
      </w:r>
      <w:proofErr w:type="spellStart"/>
      <w:r>
        <w:rPr>
          <w:rFonts w:ascii="Arial" w:eastAsia="Times New Roman" w:hAnsi="Arial" w:cs="Arial"/>
          <w:color w:val="000000"/>
          <w:lang w:eastAsia="en-US" w:bidi="ar-SA"/>
        </w:rPr>
        <w:t>Лего</w:t>
      </w:r>
      <w:proofErr w:type="spellEnd"/>
      <w:r>
        <w:rPr>
          <w:rFonts w:ascii="Arial" w:eastAsia="Times New Roman" w:hAnsi="Arial" w:cs="Arial"/>
          <w:color w:val="000000"/>
          <w:lang w:eastAsia="en-US" w:bidi="ar-SA"/>
        </w:rPr>
        <w:t>»</w:t>
      </w:r>
    </w:p>
    <w:p w14:paraId="647B29ED" w14:textId="4243B97D" w:rsidR="00B46805" w:rsidRPr="00683736" w:rsidRDefault="00683736" w:rsidP="00683736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B2FCBD3" wp14:editId="33AB2835">
            <wp:extent cx="1841770" cy="1527134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03" cy="15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C2DE" w14:textId="77777777" w:rsidR="00B77D7C" w:rsidRDefault="00B77D7C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окне нажмите на значок плюс или кнопку «Изучить плагины»</w:t>
      </w:r>
    </w:p>
    <w:p w14:paraId="30CD744C" w14:textId="77777777" w:rsidR="00B77D7C" w:rsidRDefault="00B77D7C" w:rsidP="00B77D7C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531C086" wp14:editId="50B3B0EA">
            <wp:extent cx="1657322" cy="251946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949" cy="252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638C" w14:textId="77777777" w:rsidR="00B77D7C" w:rsidRDefault="00B77D7C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окне нажмите на иконку «Лупы» для поиска по имени плагина</w:t>
      </w:r>
    </w:p>
    <w:p w14:paraId="183EC6D5" w14:textId="77777777" w:rsidR="00B77D7C" w:rsidRDefault="00B77D7C" w:rsidP="00B77D7C">
      <w:pPr>
        <w:pStyle w:val="afa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1896F1DA" wp14:editId="71C900CC">
            <wp:extent cx="5860415" cy="134874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8C1B" w14:textId="08EC7CFE" w:rsidR="00B77D7C" w:rsidRDefault="00B77D7C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поле поиска введите имя плагина </w:t>
      </w:r>
      <w:r w:rsidR="00375E20">
        <w:rPr>
          <w:rFonts w:ascii="Arial" w:eastAsia="Times New Roman" w:hAnsi="Arial" w:cs="Arial"/>
          <w:color w:val="000000"/>
          <w:lang w:val="en-US" w:eastAsia="en-US" w:bidi="ar-SA"/>
        </w:rPr>
        <w:t>Icons</w:t>
      </w:r>
      <w:r w:rsidR="004D7A58" w:rsidRPr="004D7A58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75E20" w:rsidRPr="00375E20">
        <w:rPr>
          <w:rFonts w:ascii="Arial" w:eastAsia="Times New Roman" w:hAnsi="Arial" w:cs="Arial"/>
          <w:color w:val="000000"/>
          <w:lang w:eastAsia="en-US" w:bidi="ar-SA"/>
        </w:rPr>
        <w:t>4</w:t>
      </w:r>
      <w:r w:rsidR="004D7A58" w:rsidRPr="004D7A58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375E20">
        <w:rPr>
          <w:rFonts w:ascii="Arial" w:eastAsia="Times New Roman" w:hAnsi="Arial" w:cs="Arial"/>
          <w:color w:val="000000"/>
          <w:lang w:val="en-US" w:eastAsia="en-US" w:bidi="ar-SA"/>
        </w:rPr>
        <w:t>Design</w:t>
      </w:r>
      <w:r w:rsidR="004D7A58" w:rsidRPr="004D7A58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4D7A58">
        <w:rPr>
          <w:rFonts w:ascii="Arial" w:eastAsia="Times New Roman" w:hAnsi="Arial" w:cs="Arial"/>
          <w:color w:val="000000"/>
          <w:lang w:eastAsia="en-US" w:bidi="ar-SA"/>
        </w:rPr>
        <w:t>и установите плагин</w:t>
      </w:r>
    </w:p>
    <w:p w14:paraId="010E68AF" w14:textId="47A8A1BB" w:rsidR="00B46805" w:rsidRDefault="008C2B8A" w:rsidP="008C2B8A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2B514F96" wp14:editId="0E755FF9">
            <wp:extent cx="4208278" cy="3093396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059" cy="3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C1B5" w14:textId="5C684D2D" w:rsidR="00B46805" w:rsidRPr="00B46805" w:rsidRDefault="00E608DE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После установки закройте окно и откройте установленный плагин кликнув на нем в панели управления плагинами</w:t>
      </w:r>
    </w:p>
    <w:p w14:paraId="7D290F0C" w14:textId="316D4375" w:rsidR="00B46805" w:rsidRPr="00524AD2" w:rsidRDefault="00524AD2" w:rsidP="00524AD2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47C1A44A" wp14:editId="4BD3BB60">
            <wp:extent cx="2526760" cy="1641969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130" cy="164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1E17" w14:textId="57F1EA4A" w:rsidR="00B46805" w:rsidRPr="00B46805" w:rsidRDefault="009C18DA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 поле поиска введите </w:t>
      </w:r>
      <w:r w:rsidR="008F0045">
        <w:rPr>
          <w:rFonts w:ascii="Arial" w:eastAsia="Times New Roman" w:hAnsi="Arial" w:cs="Arial"/>
          <w:color w:val="000000"/>
          <w:lang w:eastAsia="en-US" w:bidi="ar-SA"/>
        </w:rPr>
        <w:t xml:space="preserve">текст </w:t>
      </w:r>
      <w:r w:rsidR="008F0045">
        <w:rPr>
          <w:rFonts w:ascii="Arial" w:eastAsia="Times New Roman" w:hAnsi="Arial" w:cs="Arial"/>
          <w:color w:val="000000"/>
          <w:lang w:val="en-US" w:eastAsia="en-US" w:bidi="ar-SA"/>
        </w:rPr>
        <w:t>camera</w:t>
      </w:r>
      <w:r w:rsidR="00B26627" w:rsidRPr="00B26627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 w:rsidR="00B26627">
        <w:rPr>
          <w:rFonts w:ascii="Arial" w:eastAsia="Times New Roman" w:hAnsi="Arial" w:cs="Arial"/>
          <w:color w:val="000000"/>
          <w:lang w:eastAsia="en-US" w:bidi="ar-SA"/>
        </w:rPr>
        <w:t xml:space="preserve">правее размер изображения равный 24 </w:t>
      </w:r>
      <w:proofErr w:type="spellStart"/>
      <w:r w:rsidR="00B26627">
        <w:rPr>
          <w:rFonts w:ascii="Arial" w:eastAsia="Times New Roman" w:hAnsi="Arial" w:cs="Arial"/>
          <w:color w:val="000000"/>
          <w:lang w:eastAsia="en-US" w:bidi="ar-SA"/>
        </w:rPr>
        <w:t>пикс</w:t>
      </w:r>
      <w:proofErr w:type="spellEnd"/>
      <w:proofErr w:type="gramStart"/>
      <w:r w:rsidR="00B26627">
        <w:rPr>
          <w:rFonts w:ascii="Arial" w:eastAsia="Times New Roman" w:hAnsi="Arial" w:cs="Arial"/>
          <w:color w:val="000000"/>
          <w:lang w:eastAsia="en-US" w:bidi="ar-SA"/>
        </w:rPr>
        <w:t>.</w:t>
      </w:r>
      <w:proofErr w:type="gramEnd"/>
      <w:r w:rsidR="00B26627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8F0045">
        <w:rPr>
          <w:rFonts w:ascii="Arial" w:eastAsia="Times New Roman" w:hAnsi="Arial" w:cs="Arial"/>
          <w:color w:val="000000"/>
          <w:lang w:eastAsia="en-US" w:bidi="ar-SA"/>
        </w:rPr>
        <w:t xml:space="preserve">и нажмите </w:t>
      </w:r>
      <w:r w:rsidR="008F0045">
        <w:rPr>
          <w:rFonts w:ascii="Arial" w:eastAsia="Times New Roman" w:hAnsi="Arial" w:cs="Arial"/>
          <w:color w:val="000000"/>
          <w:lang w:val="en-US" w:eastAsia="en-US" w:bidi="ar-SA"/>
        </w:rPr>
        <w:t>enter</w:t>
      </w:r>
      <w:r w:rsidR="008F0045" w:rsidRPr="008F0045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</w:p>
    <w:p w14:paraId="2DEDB63D" w14:textId="6B6AFF13" w:rsidR="00B46805" w:rsidRDefault="00B26627" w:rsidP="00B176DA">
      <w:pPr>
        <w:pStyle w:val="afa"/>
        <w:ind w:left="0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02C85D17" wp14:editId="7182D75F">
            <wp:extent cx="2134681" cy="202032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897" cy="20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A642" w14:textId="21AEC260" w:rsidR="00B46805" w:rsidRPr="00B46805" w:rsidRDefault="001547FF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 открывшемся списке кликните по камере из категории</w:t>
      </w:r>
      <w:r w:rsidRPr="001547FF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val="en-US" w:eastAsia="en-US" w:bidi="ar-SA"/>
        </w:rPr>
        <w:t>IONIC</w:t>
      </w:r>
      <w:r w:rsidRPr="001547FF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– </w:t>
      </w:r>
      <w:proofErr w:type="spellStart"/>
      <w:r>
        <w:rPr>
          <w:rFonts w:ascii="Arial" w:eastAsia="Times New Roman" w:hAnsi="Arial" w:cs="Arial"/>
          <w:color w:val="000000"/>
          <w:lang w:val="en-US" w:eastAsia="en-US" w:bidi="ar-SA"/>
        </w:rPr>
        <w:t>ios</w:t>
      </w:r>
      <w:proofErr w:type="spellEnd"/>
      <w:r w:rsidRPr="001547FF">
        <w:rPr>
          <w:rFonts w:ascii="Arial" w:eastAsia="Times New Roman" w:hAnsi="Arial" w:cs="Arial"/>
          <w:color w:val="000000"/>
          <w:lang w:eastAsia="en-US" w:bidi="ar-SA"/>
        </w:rPr>
        <w:t>-</w:t>
      </w:r>
      <w:r>
        <w:rPr>
          <w:rFonts w:ascii="Arial" w:eastAsia="Times New Roman" w:hAnsi="Arial" w:cs="Arial"/>
          <w:color w:val="000000"/>
          <w:lang w:val="en-US" w:eastAsia="en-US" w:bidi="ar-SA"/>
        </w:rPr>
        <w:t>camera</w:t>
      </w:r>
    </w:p>
    <w:p w14:paraId="32ACAE67" w14:textId="11A776A3" w:rsidR="00B46805" w:rsidRPr="001547FF" w:rsidRDefault="001547FF" w:rsidP="001547FF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607F146B" wp14:editId="3AC31455">
            <wp:extent cx="1906621" cy="1906621"/>
            <wp:effectExtent l="0" t="0" r="0" b="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516" cy="19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37D" w14:textId="1E9A28DB" w:rsidR="00B46805" w:rsidRPr="00B46805" w:rsidRDefault="00DB555C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Разместите иконку в центре первого круга и установите заливку изображения синим цветом - </w:t>
      </w:r>
      <w:r w:rsidRPr="00DB555C">
        <w:rPr>
          <w:rFonts w:ascii="Arial" w:eastAsia="Times New Roman" w:hAnsi="Arial" w:cs="Arial"/>
          <w:color w:val="000000"/>
          <w:lang w:eastAsia="en-US" w:bidi="ar-SA"/>
        </w:rPr>
        <w:t>#027BFF</w:t>
      </w:r>
    </w:p>
    <w:p w14:paraId="0D2CA0BE" w14:textId="6E3D324E" w:rsidR="00B46805" w:rsidRDefault="00DB555C" w:rsidP="00DB555C">
      <w:pPr>
        <w:pStyle w:val="afa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CBFD0DF" wp14:editId="60D99E40">
            <wp:extent cx="3477138" cy="2458373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58" cy="24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2AC8" w14:textId="209C6631" w:rsidR="00B46805" w:rsidRPr="00B46805" w:rsidRDefault="005F0A49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Вернитесь к поиску иконки и введите название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Pen</w:t>
      </w:r>
      <w:r w:rsidRPr="005F0A49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>
        <w:rPr>
          <w:rFonts w:ascii="Arial" w:eastAsia="Times New Roman" w:hAnsi="Arial" w:cs="Arial"/>
          <w:color w:val="000000"/>
          <w:lang w:eastAsia="en-US" w:bidi="ar-SA"/>
        </w:rPr>
        <w:t xml:space="preserve">и размер 18 </w:t>
      </w:r>
      <w:proofErr w:type="spellStart"/>
      <w:r>
        <w:rPr>
          <w:rFonts w:ascii="Arial" w:eastAsia="Times New Roman" w:hAnsi="Arial" w:cs="Arial"/>
          <w:color w:val="000000"/>
          <w:lang w:eastAsia="en-US" w:bidi="ar-SA"/>
        </w:rPr>
        <w:t>пикс</w:t>
      </w:r>
      <w:proofErr w:type="spellEnd"/>
      <w:r>
        <w:rPr>
          <w:rFonts w:ascii="Arial" w:eastAsia="Times New Roman" w:hAnsi="Arial" w:cs="Arial"/>
          <w:color w:val="000000"/>
          <w:lang w:eastAsia="en-US" w:bidi="ar-SA"/>
        </w:rPr>
        <w:t>.</w:t>
      </w:r>
    </w:p>
    <w:p w14:paraId="4218279B" w14:textId="5DABA03C" w:rsidR="00B46805" w:rsidRPr="005F0A49" w:rsidRDefault="005F0A49" w:rsidP="005F0A49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1C2F0161" wp14:editId="53ADBE6E">
            <wp:extent cx="2054427" cy="1851629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06" cy="18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9D6C" w14:textId="60D62570" w:rsidR="00B46805" w:rsidRPr="00B46805" w:rsidRDefault="008625D3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Выберите иконку из категории </w:t>
      </w:r>
      <w:r>
        <w:rPr>
          <w:rFonts w:ascii="Arial" w:eastAsia="Times New Roman" w:hAnsi="Arial" w:cs="Arial"/>
          <w:color w:val="000000"/>
          <w:lang w:val="en-US" w:eastAsia="en-US" w:bidi="ar-SA"/>
        </w:rPr>
        <w:t>AWESOME</w:t>
      </w:r>
    </w:p>
    <w:p w14:paraId="0645D2CD" w14:textId="11A08AA4" w:rsidR="00B46805" w:rsidRPr="00E03D09" w:rsidRDefault="00E03D09" w:rsidP="00343894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6F37B43" wp14:editId="463008B3">
            <wp:extent cx="1888802" cy="1468876"/>
            <wp:effectExtent l="0" t="0" r="3810" b="4445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48"/>
                    <a:stretch/>
                  </pic:blipFill>
                  <pic:spPr bwMode="auto">
                    <a:xfrm>
                      <a:off x="0" y="0"/>
                      <a:ext cx="1954560" cy="152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5696" w14:textId="1454074C" w:rsidR="00B46805" w:rsidRPr="00B46805" w:rsidRDefault="005539C6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Разместите иконку в центре второго круга и поменяйте заливку цветом на </w:t>
      </w:r>
      <w:r w:rsidRPr="005539C6">
        <w:rPr>
          <w:rFonts w:ascii="Arial" w:eastAsia="Times New Roman" w:hAnsi="Arial" w:cs="Arial"/>
          <w:color w:val="000000"/>
          <w:lang w:eastAsia="en-US" w:bidi="ar-SA"/>
        </w:rPr>
        <w:t>#027BFF</w:t>
      </w:r>
    </w:p>
    <w:p w14:paraId="42AB6068" w14:textId="6BEDC978" w:rsidR="00B46805" w:rsidRPr="00E01133" w:rsidRDefault="00E01133" w:rsidP="00D752F5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eastAsia="Times New Roman"/>
          <w:noProof/>
          <w:lang w:eastAsia="en-US" w:bidi="ar-SA"/>
        </w:rPr>
        <w:drawing>
          <wp:inline distT="0" distB="0" distL="0" distR="0" wp14:anchorId="1C56F077" wp14:editId="6F8377DB">
            <wp:extent cx="3221970" cy="2708424"/>
            <wp:effectExtent l="0" t="0" r="444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645" cy="27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358C" w14:textId="3359606A" w:rsidR="00B46805" w:rsidRDefault="001C58C4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Выделите группу элементов с помощью зажатой левой клавишей мыши</w:t>
      </w:r>
    </w:p>
    <w:p w14:paraId="5D1346B0" w14:textId="436893C6" w:rsidR="00A7640F" w:rsidRDefault="001C58C4" w:rsidP="001C58C4">
      <w:pPr>
        <w:spacing w:after="0" w:line="360" w:lineRule="auto"/>
        <w:jc w:val="center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1DF9DACA" wp14:editId="2737FC93">
            <wp:extent cx="4652811" cy="214981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4" t="6493" r="25461" b="52184"/>
                    <a:stretch/>
                  </pic:blipFill>
                  <pic:spPr bwMode="auto">
                    <a:xfrm>
                      <a:off x="0" y="0"/>
                      <a:ext cx="4668050" cy="215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A5915" w14:textId="174F5C12" w:rsidR="00A7640F" w:rsidRDefault="00B97100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Нажмите правой кнопкой в центре и выберите пункт «Сгруппировать»</w:t>
      </w:r>
    </w:p>
    <w:p w14:paraId="57ED2B34" w14:textId="384E8968" w:rsidR="00A7640F" w:rsidRPr="00421577" w:rsidRDefault="00421577" w:rsidP="00493AA2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7FA1EF8" wp14:editId="315D3890">
            <wp:extent cx="2805930" cy="2335893"/>
            <wp:effectExtent l="0" t="0" r="1270" b="127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34" cy="234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4DF0" w14:textId="31BCEB9B" w:rsidR="00A7640F" w:rsidRDefault="00A97217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После группировки нажмите еще раз правой клавишей мыши и </w:t>
      </w:r>
      <w:r w:rsidR="004515D3">
        <w:rPr>
          <w:rFonts w:ascii="Arial" w:eastAsia="Times New Roman" w:hAnsi="Arial" w:cs="Arial"/>
          <w:color w:val="000000"/>
          <w:lang w:eastAsia="en-US" w:bidi="ar-SA"/>
        </w:rPr>
        <w:t xml:space="preserve">выберите пункт </w:t>
      </w:r>
      <w:r w:rsidR="004B2A01">
        <w:rPr>
          <w:rFonts w:ascii="Arial" w:eastAsia="Times New Roman" w:hAnsi="Arial" w:cs="Arial"/>
          <w:color w:val="000000"/>
          <w:lang w:eastAsia="en-US" w:bidi="ar-SA"/>
        </w:rPr>
        <w:t>«Копировать»</w:t>
      </w:r>
    </w:p>
    <w:p w14:paraId="7039015E" w14:textId="6FFA9B28" w:rsidR="00A7640F" w:rsidRPr="004B2A01" w:rsidRDefault="004B2A01" w:rsidP="004B2A01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C1F3980" wp14:editId="1EFFFA32">
            <wp:extent cx="3409044" cy="2832805"/>
            <wp:effectExtent l="0" t="0" r="0" b="0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457" cy="28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A7BE" w14:textId="652E5862" w:rsidR="00A7640F" w:rsidRDefault="00B05963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lastRenderedPageBreak/>
        <w:t>Нажмите на пустой области правой кнопкой и выберите пункт «Вставить»</w:t>
      </w:r>
    </w:p>
    <w:p w14:paraId="3B456DD5" w14:textId="0FA9C929" w:rsidR="00A7640F" w:rsidRPr="0043521A" w:rsidRDefault="0043521A" w:rsidP="0043521A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F96F1D2" wp14:editId="1773DD06">
            <wp:extent cx="3924610" cy="2806209"/>
            <wp:effectExtent l="0" t="0" r="0" b="635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844" cy="281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E3CE" w14:textId="5DC3B166" w:rsidR="00A7640F" w:rsidRDefault="00E36F52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 умолчанию скопированный элемент встает поверх старого поэтому с помощью левой клавиши мыши спустите его вниз на координату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E36F52">
        <w:rPr>
          <w:rFonts w:ascii="Arial" w:eastAsia="Times New Roman" w:hAnsi="Arial" w:cs="Arial"/>
          <w:color w:val="000000"/>
          <w:lang w:eastAsia="en-US" w:bidi="ar-SA"/>
        </w:rPr>
        <w:t xml:space="preserve"> = 225</w:t>
      </w:r>
    </w:p>
    <w:p w14:paraId="670F3625" w14:textId="73BEA942" w:rsidR="00A7640F" w:rsidRPr="00E36F52" w:rsidRDefault="00E36F52" w:rsidP="00E36F52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47043C8" wp14:editId="1E085FC3">
            <wp:extent cx="3360406" cy="1893027"/>
            <wp:effectExtent l="0" t="0" r="571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649" cy="189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7BC" w14:textId="67D48C54" w:rsidR="00A7640F" w:rsidRDefault="003F56DC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Уберите иконки с камерой и карандашом. Так как элемент группированы при одном клике выделяется вся группа, при двойном клике выбирается конкретный элемент</w:t>
      </w:r>
    </w:p>
    <w:p w14:paraId="6BE75A5D" w14:textId="2A57F09D" w:rsidR="00A7640F" w:rsidRPr="003F56DC" w:rsidRDefault="003F56DC" w:rsidP="003F56DC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0AB67322" wp14:editId="7136C5FA">
            <wp:extent cx="3827564" cy="1008284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982" cy="1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01AF" w14:textId="6C49A6FD" w:rsidR="00A7640F" w:rsidRDefault="00BB2C43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Измените надписи у двух текстовых элементов, для этого сделайте двойной клик и впиши новый текст</w:t>
      </w:r>
      <w:r w:rsidR="00AF5798">
        <w:rPr>
          <w:rFonts w:ascii="Arial" w:eastAsia="Times New Roman" w:hAnsi="Arial" w:cs="Arial"/>
          <w:color w:val="000000"/>
          <w:lang w:eastAsia="en-US" w:bidi="ar-SA"/>
        </w:rPr>
        <w:t>, при необходимости верните элементы на место</w:t>
      </w:r>
      <w:r w:rsidR="00A448D5">
        <w:rPr>
          <w:rFonts w:ascii="Arial" w:eastAsia="Times New Roman" w:hAnsi="Arial" w:cs="Arial"/>
          <w:color w:val="000000"/>
          <w:lang w:eastAsia="en-US" w:bidi="ar-SA"/>
        </w:rPr>
        <w:t>. Для первого введите Иванов Иван Иванович</w:t>
      </w:r>
    </w:p>
    <w:p w14:paraId="199BF1B2" w14:textId="1E9A4CFE" w:rsidR="00A7640F" w:rsidRPr="00AF5798" w:rsidRDefault="004453D8" w:rsidP="004453D8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lastRenderedPageBreak/>
        <w:drawing>
          <wp:inline distT="0" distB="0" distL="0" distR="0" wp14:anchorId="20885E07" wp14:editId="2D18A174">
            <wp:extent cx="4615274" cy="1838308"/>
            <wp:effectExtent l="0" t="0" r="0" b="3810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30" cy="18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E946" w14:textId="42C69D76" w:rsidR="00A7640F" w:rsidRDefault="00A448D5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Для второго элемента введите надпись «7 часов назад»</w:t>
      </w:r>
    </w:p>
    <w:p w14:paraId="322E8C9D" w14:textId="24D431E7" w:rsidR="00A7640F" w:rsidRPr="001905C6" w:rsidRDefault="007E43D3" w:rsidP="001905C6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7B8B2BCD" wp14:editId="064E1AC4">
            <wp:extent cx="4702823" cy="1521576"/>
            <wp:effectExtent l="0" t="0" r="0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545" cy="152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9175" w14:textId="017C0D29" w:rsidR="00A7640F" w:rsidRDefault="00060041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Добавьте новый элемент текст с надписью «Просмотренные»</w:t>
      </w:r>
    </w:p>
    <w:p w14:paraId="1F4BDE3E" w14:textId="40086484" w:rsidR="00A7640F" w:rsidRPr="00BE52DF" w:rsidRDefault="00BE52DF" w:rsidP="00BE52DF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D04E503" wp14:editId="5EFACA5D">
            <wp:extent cx="4566636" cy="1984203"/>
            <wp:effectExtent l="0" t="0" r="0" b="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529" cy="19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D7CC" w14:textId="2D361BAF" w:rsidR="00A7640F" w:rsidRDefault="00777F60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 xml:space="preserve">Поставьте следующие настройки расположения элемента, где </w:t>
      </w:r>
      <w:r>
        <w:rPr>
          <w:rFonts w:ascii="Arial" w:eastAsia="Times New Roman" w:hAnsi="Arial" w:cs="Arial"/>
          <w:color w:val="000000"/>
          <w:lang w:val="en-US" w:eastAsia="en-US" w:bidi="ar-SA"/>
        </w:rPr>
        <w:t>x</w:t>
      </w:r>
      <w:r w:rsidRPr="00777F60">
        <w:rPr>
          <w:rFonts w:ascii="Arial" w:eastAsia="Times New Roman" w:hAnsi="Arial" w:cs="Arial"/>
          <w:color w:val="000000"/>
          <w:lang w:eastAsia="en-US" w:bidi="ar-SA"/>
        </w:rPr>
        <w:t xml:space="preserve"> = 20, </w:t>
      </w:r>
      <w:r>
        <w:rPr>
          <w:rFonts w:ascii="Arial" w:eastAsia="Times New Roman" w:hAnsi="Arial" w:cs="Arial"/>
          <w:color w:val="000000"/>
          <w:lang w:val="en-US" w:eastAsia="en-US" w:bidi="ar-SA"/>
        </w:rPr>
        <w:t>y</w:t>
      </w:r>
      <w:r w:rsidRPr="00777F60">
        <w:rPr>
          <w:rFonts w:ascii="Arial" w:eastAsia="Times New Roman" w:hAnsi="Arial" w:cs="Arial"/>
          <w:color w:val="000000"/>
          <w:lang w:eastAsia="en-US" w:bidi="ar-SA"/>
        </w:rPr>
        <w:t xml:space="preserve"> = 205</w:t>
      </w:r>
    </w:p>
    <w:p w14:paraId="0B45320D" w14:textId="267E7D3D" w:rsidR="00A7640F" w:rsidRPr="006171AB" w:rsidRDefault="006171AB" w:rsidP="006171AB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5D975C8C" wp14:editId="4B8F6BE3">
            <wp:extent cx="3992704" cy="1746943"/>
            <wp:effectExtent l="0" t="0" r="0" b="571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10" cy="17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32FA" w14:textId="6C8421E9" w:rsidR="00A7640F" w:rsidRDefault="00FD31A8" w:rsidP="00B77D7C">
      <w:pPr>
        <w:numPr>
          <w:ilvl w:val="0"/>
          <w:numId w:val="20"/>
        </w:num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lastRenderedPageBreak/>
        <w:t>Для начертания большими буквами примените стиль «ТТ»</w:t>
      </w:r>
    </w:p>
    <w:p w14:paraId="43961CC2" w14:textId="3D7A5019" w:rsidR="00A7640F" w:rsidRPr="00FD31A8" w:rsidRDefault="00FD31A8" w:rsidP="00A40DC9">
      <w:pPr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185F9345" wp14:editId="37200CE1">
            <wp:extent cx="4654185" cy="1623846"/>
            <wp:effectExtent l="0" t="0" r="0" b="1905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46" cy="16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4B22" w14:textId="6BD570FA" w:rsidR="00A7640F" w:rsidRDefault="00A7640F" w:rsidP="001A590E">
      <w:pPr>
        <w:spacing w:after="0" w:line="360" w:lineRule="auto"/>
        <w:ind w:left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</w:p>
    <w:p w14:paraId="6B1BD382" w14:textId="17170DDA" w:rsidR="00A7640F" w:rsidRDefault="001A590E" w:rsidP="00B97029">
      <w:pPr>
        <w:pStyle w:val="1"/>
        <w:rPr>
          <w:lang w:eastAsia="en-US" w:bidi="ar-SA"/>
        </w:rPr>
      </w:pPr>
      <w:r>
        <w:rPr>
          <w:lang w:eastAsia="en-US" w:bidi="ar-SA"/>
        </w:rPr>
        <w:t>Самостоятельная работа</w:t>
      </w:r>
    </w:p>
    <w:p w14:paraId="2038CCCC" w14:textId="7B3911B3" w:rsidR="00A7640F" w:rsidRDefault="001A590E" w:rsidP="00BB2892">
      <w:pPr>
        <w:spacing w:after="0" w:line="360" w:lineRule="auto"/>
        <w:ind w:firstLine="709"/>
        <w:jc w:val="both"/>
        <w:textAlignment w:val="baseline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color w:val="000000"/>
          <w:lang w:eastAsia="en-US" w:bidi="ar-SA"/>
        </w:rPr>
        <w:t>Используя полученные навыки создайте самостоятельно навигационное меню для окна как на рисунке. При этом иконка и текст должны быть объединены в одну группу</w:t>
      </w:r>
      <w:r w:rsidR="00EB0CAD">
        <w:rPr>
          <w:rFonts w:ascii="Arial" w:eastAsia="Times New Roman" w:hAnsi="Arial" w:cs="Arial"/>
          <w:color w:val="000000"/>
          <w:lang w:eastAsia="en-US" w:bidi="ar-SA"/>
        </w:rPr>
        <w:t xml:space="preserve">. В качестве текста используйте шрифт – </w:t>
      </w:r>
      <w:r w:rsidR="00EB0CAD">
        <w:rPr>
          <w:rFonts w:ascii="Arial" w:eastAsia="Times New Roman" w:hAnsi="Arial" w:cs="Arial"/>
          <w:color w:val="000000"/>
          <w:lang w:val="en-US" w:eastAsia="en-US" w:bidi="ar-SA"/>
        </w:rPr>
        <w:t>Helvetica</w:t>
      </w:r>
      <w:r w:rsidR="00EB0CAD" w:rsidRPr="00E8420D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 w:rsidR="00EB0CAD">
        <w:rPr>
          <w:rFonts w:ascii="Arial" w:eastAsia="Times New Roman" w:hAnsi="Arial" w:cs="Arial"/>
          <w:color w:val="000000"/>
          <w:lang w:eastAsia="en-US" w:bidi="ar-SA"/>
        </w:rPr>
        <w:t>размер – 12</w:t>
      </w:r>
      <w:r w:rsidR="00EB0CAD" w:rsidRPr="00E8420D">
        <w:rPr>
          <w:rFonts w:ascii="Arial" w:eastAsia="Times New Roman" w:hAnsi="Arial" w:cs="Arial"/>
          <w:color w:val="000000"/>
          <w:lang w:eastAsia="en-US" w:bidi="ar-SA"/>
        </w:rPr>
        <w:t xml:space="preserve">, </w:t>
      </w:r>
      <w:r w:rsidR="00EB0CAD">
        <w:rPr>
          <w:rFonts w:ascii="Arial" w:eastAsia="Times New Roman" w:hAnsi="Arial" w:cs="Arial"/>
          <w:color w:val="000000"/>
          <w:lang w:eastAsia="en-US" w:bidi="ar-SA"/>
        </w:rPr>
        <w:t xml:space="preserve">начертание </w:t>
      </w:r>
      <w:r w:rsidR="00E8420D">
        <w:rPr>
          <w:rFonts w:ascii="Arial" w:eastAsia="Times New Roman" w:hAnsi="Arial" w:cs="Arial"/>
          <w:color w:val="000000"/>
          <w:lang w:eastAsia="en-US" w:bidi="ar-SA"/>
        </w:rPr>
        <w:t>–</w:t>
      </w:r>
      <w:r w:rsidR="00EB0CAD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EB0CAD">
        <w:rPr>
          <w:rFonts w:ascii="Arial" w:eastAsia="Times New Roman" w:hAnsi="Arial" w:cs="Arial"/>
          <w:color w:val="000000"/>
          <w:lang w:val="en-US" w:eastAsia="en-US" w:bidi="ar-SA"/>
        </w:rPr>
        <w:t>Regular</w:t>
      </w:r>
      <w:r w:rsidR="00E8420D" w:rsidRPr="00E8420D">
        <w:rPr>
          <w:rFonts w:ascii="Arial" w:eastAsia="Times New Roman" w:hAnsi="Arial" w:cs="Arial"/>
          <w:color w:val="000000"/>
          <w:lang w:eastAsia="en-US" w:bidi="ar-SA"/>
        </w:rPr>
        <w:t xml:space="preserve"> </w:t>
      </w:r>
      <w:r w:rsidR="00E8420D">
        <w:rPr>
          <w:rFonts w:ascii="Arial" w:eastAsia="Times New Roman" w:hAnsi="Arial" w:cs="Arial"/>
          <w:color w:val="000000"/>
          <w:lang w:eastAsia="en-US" w:bidi="ar-SA"/>
        </w:rPr>
        <w:t xml:space="preserve">и заливку цветом - </w:t>
      </w:r>
      <w:r w:rsidR="00E8420D" w:rsidRPr="00E8420D">
        <w:rPr>
          <w:rFonts w:ascii="Arial" w:eastAsia="Times New Roman" w:hAnsi="Arial" w:cs="Arial"/>
          <w:color w:val="000000"/>
          <w:lang w:eastAsia="en-US" w:bidi="ar-SA"/>
        </w:rPr>
        <w:t>#949494</w:t>
      </w:r>
    </w:p>
    <w:p w14:paraId="4474EB11" w14:textId="511BFC8E" w:rsidR="00A7640F" w:rsidRDefault="00690D10" w:rsidP="00690D10">
      <w:pPr>
        <w:pStyle w:val="afa"/>
        <w:ind w:left="0"/>
        <w:jc w:val="center"/>
        <w:rPr>
          <w:rFonts w:ascii="Arial" w:eastAsia="Times New Roman" w:hAnsi="Arial" w:cs="Arial"/>
          <w:color w:val="000000"/>
          <w:lang w:eastAsia="en-US" w:bidi="ar-SA"/>
        </w:rPr>
      </w:pPr>
      <w:r>
        <w:rPr>
          <w:rFonts w:ascii="Arial" w:eastAsia="Times New Roman" w:hAnsi="Arial" w:cs="Arial"/>
          <w:noProof/>
          <w:color w:val="000000"/>
          <w:lang w:eastAsia="en-US" w:bidi="ar-SA"/>
        </w:rPr>
        <w:drawing>
          <wp:inline distT="0" distB="0" distL="0" distR="0" wp14:anchorId="39B4A9C1" wp14:editId="45F386AE">
            <wp:extent cx="4864100" cy="1143000"/>
            <wp:effectExtent l="0" t="0" r="0" b="0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061" w14:textId="18E11C1A" w:rsidR="00864F0C" w:rsidRPr="008B6A05" w:rsidRDefault="00864F0C" w:rsidP="008B6A05">
      <w:pPr>
        <w:pStyle w:val="1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sectPr w:rsidR="00864F0C" w:rsidRPr="008B6A05">
      <w:footerReference w:type="default" r:id="rId77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21842" w14:textId="77777777" w:rsidR="00D244BD" w:rsidRDefault="00D244BD">
      <w:pPr>
        <w:spacing w:after="0" w:line="240" w:lineRule="auto"/>
      </w:pPr>
      <w:r>
        <w:separator/>
      </w:r>
    </w:p>
  </w:endnote>
  <w:endnote w:type="continuationSeparator" w:id="0">
    <w:p w14:paraId="33A76237" w14:textId="77777777" w:rsidR="00D244BD" w:rsidRDefault="00D244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261614" w14:textId="77777777" w:rsidR="005917A3" w:rsidRDefault="000B065D">
        <w:pPr>
          <w:pStyle w:val="af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78BC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2448A0" w14:textId="77777777" w:rsidR="00D244BD" w:rsidRDefault="00D244BD">
      <w:pPr>
        <w:spacing w:after="0" w:line="240" w:lineRule="auto"/>
      </w:pPr>
      <w:r>
        <w:separator/>
      </w:r>
    </w:p>
  </w:footnote>
  <w:footnote w:type="continuationSeparator" w:id="0">
    <w:p w14:paraId="6F3E7346" w14:textId="77777777" w:rsidR="00D244BD" w:rsidRDefault="00D244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0ABC21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946A0D"/>
    <w:multiLevelType w:val="multilevel"/>
    <w:tmpl w:val="8960BB1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526247"/>
    <w:multiLevelType w:val="hybridMultilevel"/>
    <w:tmpl w:val="1A72D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4870E0"/>
    <w:multiLevelType w:val="multilevel"/>
    <w:tmpl w:val="18F0FD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DD11B70"/>
    <w:multiLevelType w:val="multilevel"/>
    <w:tmpl w:val="9C061BF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957834"/>
    <w:multiLevelType w:val="hybridMultilevel"/>
    <w:tmpl w:val="64709B02"/>
    <w:lvl w:ilvl="0" w:tplc="B038CF4E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8FB208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AC40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065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4202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DF29D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4C96F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60FCA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B2AC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4A61F9"/>
    <w:multiLevelType w:val="multilevel"/>
    <w:tmpl w:val="AB96132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C3A49D7"/>
    <w:multiLevelType w:val="multilevel"/>
    <w:tmpl w:val="212261F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A600EE"/>
    <w:multiLevelType w:val="hybridMultilevel"/>
    <w:tmpl w:val="8C8A2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FCC4989"/>
    <w:multiLevelType w:val="hybridMultilevel"/>
    <w:tmpl w:val="7C402178"/>
    <w:lvl w:ilvl="0" w:tplc="76366C42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58532C">
      <w:start w:val="5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4A28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BAE4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786AC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2682B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A3674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5669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5EC7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D70115"/>
    <w:multiLevelType w:val="multilevel"/>
    <w:tmpl w:val="57523DA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C82C9A"/>
    <w:multiLevelType w:val="hybridMultilevel"/>
    <w:tmpl w:val="63F07864"/>
    <w:lvl w:ilvl="0" w:tplc="35021966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9F1694E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C25DD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31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621B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1B898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230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2C1D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92B7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F8173D"/>
    <w:multiLevelType w:val="multilevel"/>
    <w:tmpl w:val="7A547BC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BC0320"/>
    <w:multiLevelType w:val="hybridMultilevel"/>
    <w:tmpl w:val="DC3C7298"/>
    <w:lvl w:ilvl="0" w:tplc="2D022FC6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320A1C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CAC58F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18B2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9680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9CB4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466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20DD0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8007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083510"/>
    <w:multiLevelType w:val="hybridMultilevel"/>
    <w:tmpl w:val="CB786FF6"/>
    <w:lvl w:ilvl="0" w:tplc="255EF49E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F17CD2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7CA3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525B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69F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3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AAC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F280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9EC3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C66DA6"/>
    <w:multiLevelType w:val="hybridMultilevel"/>
    <w:tmpl w:val="A2866AE8"/>
    <w:lvl w:ilvl="0" w:tplc="D7C64B82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1C829A">
      <w:start w:val="3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65A21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61A02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425B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A02BA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383F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84005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26F6F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403BFB"/>
    <w:multiLevelType w:val="multilevel"/>
    <w:tmpl w:val="0C2A27E4"/>
    <w:lvl w:ilvl="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564B4E03"/>
    <w:multiLevelType w:val="multilevel"/>
    <w:tmpl w:val="2AA20DE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226C1F"/>
    <w:multiLevelType w:val="hybridMultilevel"/>
    <w:tmpl w:val="49ACD974"/>
    <w:lvl w:ilvl="0" w:tplc="EA125C30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1E18FD5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B47A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DE40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FC033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DB6D2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16B4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5C33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B7235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5F7045"/>
    <w:multiLevelType w:val="multilevel"/>
    <w:tmpl w:val="B8A2C65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44407D"/>
    <w:multiLevelType w:val="hybridMultilevel"/>
    <w:tmpl w:val="9E300260"/>
    <w:lvl w:ilvl="0" w:tplc="255EF49E">
      <w:start w:val="1"/>
      <w:numFmt w:val="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67CA3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525B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69F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3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AAC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F280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9EC3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635753"/>
    <w:multiLevelType w:val="multilevel"/>
    <w:tmpl w:val="ABA2E3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94A06F9"/>
    <w:multiLevelType w:val="multilevel"/>
    <w:tmpl w:val="53CACF5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0B4F5C"/>
    <w:multiLevelType w:val="multilevel"/>
    <w:tmpl w:val="A880D5F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C901CF9"/>
    <w:multiLevelType w:val="hybridMultilevel"/>
    <w:tmpl w:val="2F4A75D8"/>
    <w:lvl w:ilvl="0" w:tplc="32984198">
      <w:start w:val="1"/>
      <w:numFmt w:val="decimal"/>
      <w:pStyle w:val="a0"/>
      <w:lvlText w:val="%1."/>
      <w:lvlJc w:val="left"/>
      <w:pPr>
        <w:ind w:left="720" w:hanging="360"/>
      </w:pPr>
    </w:lvl>
    <w:lvl w:ilvl="1" w:tplc="F1A4A37C">
      <w:start w:val="1"/>
      <w:numFmt w:val="lowerLetter"/>
      <w:lvlText w:val="%2."/>
      <w:lvlJc w:val="left"/>
      <w:pPr>
        <w:ind w:left="1440" w:hanging="360"/>
      </w:pPr>
    </w:lvl>
    <w:lvl w:ilvl="2" w:tplc="70443D44">
      <w:start w:val="1"/>
      <w:numFmt w:val="lowerRoman"/>
      <w:lvlText w:val="%3."/>
      <w:lvlJc w:val="right"/>
      <w:pPr>
        <w:ind w:left="2160" w:hanging="180"/>
      </w:pPr>
    </w:lvl>
    <w:lvl w:ilvl="3" w:tplc="AA2A956E">
      <w:start w:val="1"/>
      <w:numFmt w:val="decimal"/>
      <w:lvlText w:val="%4."/>
      <w:lvlJc w:val="left"/>
      <w:pPr>
        <w:ind w:left="2880" w:hanging="360"/>
      </w:pPr>
    </w:lvl>
    <w:lvl w:ilvl="4" w:tplc="46C8B410" w:tentative="1">
      <w:start w:val="1"/>
      <w:numFmt w:val="lowerLetter"/>
      <w:lvlText w:val="%5."/>
      <w:lvlJc w:val="left"/>
      <w:pPr>
        <w:ind w:left="3600" w:hanging="360"/>
      </w:pPr>
    </w:lvl>
    <w:lvl w:ilvl="5" w:tplc="7E2E1A9C" w:tentative="1">
      <w:start w:val="1"/>
      <w:numFmt w:val="lowerRoman"/>
      <w:lvlText w:val="%6."/>
      <w:lvlJc w:val="right"/>
      <w:pPr>
        <w:ind w:left="4320" w:hanging="180"/>
      </w:pPr>
    </w:lvl>
    <w:lvl w:ilvl="6" w:tplc="31260E60" w:tentative="1">
      <w:start w:val="1"/>
      <w:numFmt w:val="decimal"/>
      <w:lvlText w:val="%7."/>
      <w:lvlJc w:val="left"/>
      <w:pPr>
        <w:ind w:left="5040" w:hanging="360"/>
      </w:pPr>
    </w:lvl>
    <w:lvl w:ilvl="7" w:tplc="BAF85B44" w:tentative="1">
      <w:start w:val="1"/>
      <w:numFmt w:val="lowerLetter"/>
      <w:lvlText w:val="%8."/>
      <w:lvlJc w:val="left"/>
      <w:pPr>
        <w:ind w:left="5760" w:hanging="360"/>
      </w:pPr>
    </w:lvl>
    <w:lvl w:ilvl="8" w:tplc="C9E880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1F0F7B"/>
    <w:multiLevelType w:val="multilevel"/>
    <w:tmpl w:val="2FD8F54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2AB5C61"/>
    <w:multiLevelType w:val="multilevel"/>
    <w:tmpl w:val="89FCF83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0B14DB"/>
    <w:multiLevelType w:val="multilevel"/>
    <w:tmpl w:val="0C2A27E4"/>
    <w:lvl w:ilvl="0">
      <w:start w:val="1"/>
      <w:numFmt w:val="decimal"/>
      <w:suff w:val="space"/>
      <w:lvlText w:val="%1."/>
      <w:lvlJc w:val="left"/>
      <w:pPr>
        <w:ind w:left="0" w:firstLine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7FFA732E"/>
    <w:multiLevelType w:val="multilevel"/>
    <w:tmpl w:val="E4CAD97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0"/>
  </w:num>
  <w:num w:numId="3">
    <w:abstractNumId w:val="27"/>
  </w:num>
  <w:num w:numId="4">
    <w:abstractNumId w:val="22"/>
  </w:num>
  <w:num w:numId="5">
    <w:abstractNumId w:val="14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3"/>
  </w:num>
  <w:num w:numId="16">
    <w:abstractNumId w:val="33"/>
  </w:num>
  <w:num w:numId="17">
    <w:abstractNumId w:val="17"/>
  </w:num>
  <w:num w:numId="18">
    <w:abstractNumId w:val="29"/>
  </w:num>
  <w:num w:numId="19">
    <w:abstractNumId w:val="11"/>
  </w:num>
  <w:num w:numId="20">
    <w:abstractNumId w:val="25"/>
  </w:num>
  <w:num w:numId="21">
    <w:abstractNumId w:val="12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15"/>
    <w:lvlOverride w:ilvl="0">
      <w:lvl w:ilvl="0">
        <w:numFmt w:val="decimal"/>
        <w:lvlText w:val="%1."/>
        <w:lvlJc w:val="left"/>
      </w:lvl>
    </w:lvlOverride>
  </w:num>
  <w:num w:numId="24">
    <w:abstractNumId w:val="15"/>
    <w:lvlOverride w:ilvl="0">
      <w:lvl w:ilvl="0">
        <w:numFmt w:val="decimal"/>
        <w:lvlText w:val="%1."/>
        <w:lvlJc w:val="left"/>
      </w:lvl>
    </w:lvlOverride>
  </w:num>
  <w:num w:numId="25">
    <w:abstractNumId w:val="13"/>
    <w:lvlOverride w:ilvl="0">
      <w:lvl w:ilvl="0">
        <w:numFmt w:val="decimal"/>
        <w:lvlText w:val="%1."/>
        <w:lvlJc w:val="left"/>
      </w:lvl>
    </w:lvlOverride>
  </w:num>
  <w:num w:numId="26">
    <w:abstractNumId w:val="28"/>
    <w:lvlOverride w:ilvl="1">
      <w:lvl w:ilvl="1">
        <w:numFmt w:val="lowerLetter"/>
        <w:lvlText w:val="%2."/>
        <w:lvlJc w:val="left"/>
      </w:lvl>
    </w:lvlOverride>
  </w:num>
  <w:num w:numId="27">
    <w:abstractNumId w:val="24"/>
  </w:num>
  <w:num w:numId="28">
    <w:abstractNumId w:val="24"/>
    <w:lvlOverride w:ilvl="1">
      <w:lvl w:ilvl="1" w:tplc="2C1C829A">
        <w:numFmt w:val="lowerLetter"/>
        <w:lvlText w:val="%2."/>
        <w:lvlJc w:val="left"/>
      </w:lvl>
    </w:lvlOverride>
  </w:num>
  <w:num w:numId="29">
    <w:abstractNumId w:val="18"/>
  </w:num>
  <w:num w:numId="30">
    <w:abstractNumId w:val="30"/>
    <w:lvlOverride w:ilvl="0">
      <w:lvl w:ilvl="0">
        <w:numFmt w:val="decimal"/>
        <w:lvlText w:val="%1."/>
        <w:lvlJc w:val="left"/>
      </w:lvl>
    </w:lvlOverride>
  </w:num>
  <w:num w:numId="31">
    <w:abstractNumId w:val="21"/>
    <w:lvlOverride w:ilvl="0">
      <w:lvl w:ilvl="0">
        <w:numFmt w:val="decimal"/>
        <w:lvlText w:val="%1."/>
        <w:lvlJc w:val="left"/>
      </w:lvl>
    </w:lvlOverride>
  </w:num>
  <w:num w:numId="32">
    <w:abstractNumId w:val="35"/>
    <w:lvlOverride w:ilvl="0">
      <w:lvl w:ilvl="0">
        <w:numFmt w:val="decimal"/>
        <w:lvlText w:val="%1."/>
        <w:lvlJc w:val="left"/>
      </w:lvl>
    </w:lvlOverride>
  </w:num>
  <w:num w:numId="33">
    <w:abstractNumId w:val="10"/>
    <w:lvlOverride w:ilvl="0">
      <w:lvl w:ilvl="0">
        <w:numFmt w:val="decimal"/>
        <w:lvlText w:val="%1."/>
        <w:lvlJc w:val="left"/>
      </w:lvl>
    </w:lvlOverride>
  </w:num>
  <w:num w:numId="34">
    <w:abstractNumId w:val="19"/>
    <w:lvlOverride w:ilvl="0">
      <w:lvl w:ilvl="0">
        <w:numFmt w:val="decimal"/>
        <w:lvlText w:val="%1."/>
        <w:lvlJc w:val="left"/>
      </w:lvl>
    </w:lvlOverride>
  </w:num>
  <w:num w:numId="35">
    <w:abstractNumId w:val="16"/>
    <w:lvlOverride w:ilvl="0">
      <w:lvl w:ilvl="0">
        <w:numFmt w:val="decimal"/>
        <w:lvlText w:val="%1."/>
        <w:lvlJc w:val="left"/>
      </w:lvl>
    </w:lvlOverride>
  </w:num>
  <w:num w:numId="36">
    <w:abstractNumId w:val="34"/>
    <w:lvlOverride w:ilvl="0">
      <w:lvl w:ilvl="0">
        <w:numFmt w:val="decimal"/>
        <w:lvlText w:val="%1."/>
        <w:lvlJc w:val="left"/>
      </w:lvl>
    </w:lvlOverride>
  </w:num>
  <w:num w:numId="37">
    <w:abstractNumId w:val="32"/>
    <w:lvlOverride w:ilvl="0">
      <w:lvl w:ilvl="0">
        <w:numFmt w:val="decimal"/>
        <w:lvlText w:val="%1."/>
        <w:lvlJc w:val="left"/>
      </w:lvl>
    </w:lvlOverride>
  </w:num>
  <w:num w:numId="38">
    <w:abstractNumId w:val="26"/>
    <w:lvlOverride w:ilvl="0">
      <w:lvl w:ilvl="0">
        <w:numFmt w:val="decimal"/>
        <w:lvlText w:val="%1."/>
        <w:lvlJc w:val="left"/>
      </w:lvl>
    </w:lvlOverride>
  </w:num>
  <w:num w:numId="39">
    <w:abstractNumId w:val="26"/>
    <w:lvlOverride w:ilvl="0">
      <w:lvl w:ilvl="0">
        <w:numFmt w:val="decimal"/>
        <w:lvlText w:val="%1."/>
        <w:lvlJc w:val="left"/>
      </w:lvl>
    </w:lvlOverride>
  </w:num>
  <w:num w:numId="40">
    <w:abstractNumId w:val="26"/>
    <w:lvlOverride w:ilvl="0">
      <w:lvl w:ilvl="0">
        <w:numFmt w:val="decimal"/>
        <w:lvlText w:val="%1."/>
        <w:lvlJc w:val="left"/>
      </w:lvl>
    </w:lvlOverride>
  </w:num>
  <w:num w:numId="41">
    <w:abstractNumId w:val="31"/>
    <w:lvlOverride w:ilvl="0">
      <w:lvl w:ilvl="0">
        <w:numFmt w:val="decimal"/>
        <w:lvlText w:val="%1."/>
        <w:lvlJc w:val="left"/>
      </w:lvl>
    </w:lvlOverride>
  </w:num>
  <w:num w:numId="42">
    <w:abstractNumId w:val="37"/>
    <w:lvlOverride w:ilvl="0">
      <w:lvl w:ilvl="0">
        <w:numFmt w:val="decimal"/>
        <w:lvlText w:val="%1."/>
        <w:lvlJc w:val="left"/>
      </w:lvl>
    </w:lvlOverride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DFA"/>
    <w:rsid w:val="00000173"/>
    <w:rsid w:val="00002C1B"/>
    <w:rsid w:val="000176CF"/>
    <w:rsid w:val="000205C6"/>
    <w:rsid w:val="00020A62"/>
    <w:rsid w:val="00025E68"/>
    <w:rsid w:val="00035B73"/>
    <w:rsid w:val="000401F3"/>
    <w:rsid w:val="00040CB3"/>
    <w:rsid w:val="00047EF3"/>
    <w:rsid w:val="00054899"/>
    <w:rsid w:val="00054B7B"/>
    <w:rsid w:val="00060041"/>
    <w:rsid w:val="00067F66"/>
    <w:rsid w:val="000705B1"/>
    <w:rsid w:val="00071891"/>
    <w:rsid w:val="0007381C"/>
    <w:rsid w:val="00075156"/>
    <w:rsid w:val="00083DE5"/>
    <w:rsid w:val="000903EC"/>
    <w:rsid w:val="000947E1"/>
    <w:rsid w:val="0009577F"/>
    <w:rsid w:val="000965FE"/>
    <w:rsid w:val="000A0E53"/>
    <w:rsid w:val="000A0EB2"/>
    <w:rsid w:val="000A6F7B"/>
    <w:rsid w:val="000B065D"/>
    <w:rsid w:val="000B1644"/>
    <w:rsid w:val="000B31AA"/>
    <w:rsid w:val="000C0D07"/>
    <w:rsid w:val="000C32B1"/>
    <w:rsid w:val="000C4B84"/>
    <w:rsid w:val="000D58A8"/>
    <w:rsid w:val="000E03EF"/>
    <w:rsid w:val="000E4C8C"/>
    <w:rsid w:val="000F3758"/>
    <w:rsid w:val="00111713"/>
    <w:rsid w:val="00116130"/>
    <w:rsid w:val="001224BA"/>
    <w:rsid w:val="00123876"/>
    <w:rsid w:val="00126730"/>
    <w:rsid w:val="00132738"/>
    <w:rsid w:val="001444F9"/>
    <w:rsid w:val="001511BF"/>
    <w:rsid w:val="001547FF"/>
    <w:rsid w:val="00160010"/>
    <w:rsid w:val="001603C4"/>
    <w:rsid w:val="00164AB8"/>
    <w:rsid w:val="0017054B"/>
    <w:rsid w:val="00172779"/>
    <w:rsid w:val="00177E87"/>
    <w:rsid w:val="00181427"/>
    <w:rsid w:val="001845F8"/>
    <w:rsid w:val="00187314"/>
    <w:rsid w:val="0019040D"/>
    <w:rsid w:val="001905C6"/>
    <w:rsid w:val="00190F4D"/>
    <w:rsid w:val="00192B1E"/>
    <w:rsid w:val="00193CB3"/>
    <w:rsid w:val="00197BF8"/>
    <w:rsid w:val="001A122A"/>
    <w:rsid w:val="001A25FC"/>
    <w:rsid w:val="001A590E"/>
    <w:rsid w:val="001B1274"/>
    <w:rsid w:val="001B47A6"/>
    <w:rsid w:val="001C0801"/>
    <w:rsid w:val="001C36FF"/>
    <w:rsid w:val="001C58C4"/>
    <w:rsid w:val="001D27F6"/>
    <w:rsid w:val="001D4697"/>
    <w:rsid w:val="001D52F5"/>
    <w:rsid w:val="001E480B"/>
    <w:rsid w:val="00204A84"/>
    <w:rsid w:val="00207B5F"/>
    <w:rsid w:val="0021236B"/>
    <w:rsid w:val="00212A58"/>
    <w:rsid w:val="00221F22"/>
    <w:rsid w:val="00223060"/>
    <w:rsid w:val="002253AB"/>
    <w:rsid w:val="00225DFC"/>
    <w:rsid w:val="00245214"/>
    <w:rsid w:val="00245EC8"/>
    <w:rsid w:val="00246B35"/>
    <w:rsid w:val="002505A4"/>
    <w:rsid w:val="00250E69"/>
    <w:rsid w:val="0025261B"/>
    <w:rsid w:val="00257118"/>
    <w:rsid w:val="00270FE0"/>
    <w:rsid w:val="00274587"/>
    <w:rsid w:val="00281089"/>
    <w:rsid w:val="00292957"/>
    <w:rsid w:val="00293546"/>
    <w:rsid w:val="00293EA0"/>
    <w:rsid w:val="002978BC"/>
    <w:rsid w:val="002B3E99"/>
    <w:rsid w:val="002B574E"/>
    <w:rsid w:val="002B73F6"/>
    <w:rsid w:val="002C2884"/>
    <w:rsid w:val="002C5B82"/>
    <w:rsid w:val="002D4992"/>
    <w:rsid w:val="002D6AAB"/>
    <w:rsid w:val="002D7D45"/>
    <w:rsid w:val="002E0E67"/>
    <w:rsid w:val="002E5C87"/>
    <w:rsid w:val="002E7CE7"/>
    <w:rsid w:val="002F1D9A"/>
    <w:rsid w:val="002F293D"/>
    <w:rsid w:val="002F3201"/>
    <w:rsid w:val="00300CE3"/>
    <w:rsid w:val="00304F9C"/>
    <w:rsid w:val="00305066"/>
    <w:rsid w:val="003050BB"/>
    <w:rsid w:val="00311C6C"/>
    <w:rsid w:val="00313794"/>
    <w:rsid w:val="003141C0"/>
    <w:rsid w:val="003206B8"/>
    <w:rsid w:val="00330294"/>
    <w:rsid w:val="003344DC"/>
    <w:rsid w:val="00343894"/>
    <w:rsid w:val="00352B89"/>
    <w:rsid w:val="003563E6"/>
    <w:rsid w:val="0035715D"/>
    <w:rsid w:val="00357500"/>
    <w:rsid w:val="003647CF"/>
    <w:rsid w:val="00365994"/>
    <w:rsid w:val="00375E20"/>
    <w:rsid w:val="0037645A"/>
    <w:rsid w:val="00377363"/>
    <w:rsid w:val="00380A85"/>
    <w:rsid w:val="00383C99"/>
    <w:rsid w:val="00390170"/>
    <w:rsid w:val="00390A2F"/>
    <w:rsid w:val="00391177"/>
    <w:rsid w:val="0039265B"/>
    <w:rsid w:val="00393EA9"/>
    <w:rsid w:val="003A03AC"/>
    <w:rsid w:val="003B18CD"/>
    <w:rsid w:val="003B2C78"/>
    <w:rsid w:val="003B3997"/>
    <w:rsid w:val="003C1040"/>
    <w:rsid w:val="003C3585"/>
    <w:rsid w:val="003D32C2"/>
    <w:rsid w:val="003D5CE4"/>
    <w:rsid w:val="003E04FB"/>
    <w:rsid w:val="003E2F0C"/>
    <w:rsid w:val="003E40C2"/>
    <w:rsid w:val="003E6E1E"/>
    <w:rsid w:val="003F56DC"/>
    <w:rsid w:val="00401BCF"/>
    <w:rsid w:val="0040617D"/>
    <w:rsid w:val="0042068C"/>
    <w:rsid w:val="00421577"/>
    <w:rsid w:val="004307BD"/>
    <w:rsid w:val="00431500"/>
    <w:rsid w:val="0043521A"/>
    <w:rsid w:val="004453D8"/>
    <w:rsid w:val="004515D3"/>
    <w:rsid w:val="00460BB4"/>
    <w:rsid w:val="00461149"/>
    <w:rsid w:val="00462AE4"/>
    <w:rsid w:val="004659D5"/>
    <w:rsid w:val="00472386"/>
    <w:rsid w:val="004771F3"/>
    <w:rsid w:val="0048023E"/>
    <w:rsid w:val="00493AA2"/>
    <w:rsid w:val="00495CF5"/>
    <w:rsid w:val="004A1023"/>
    <w:rsid w:val="004A33EE"/>
    <w:rsid w:val="004A5D86"/>
    <w:rsid w:val="004A5E55"/>
    <w:rsid w:val="004B2A01"/>
    <w:rsid w:val="004B3799"/>
    <w:rsid w:val="004B46F0"/>
    <w:rsid w:val="004B52A0"/>
    <w:rsid w:val="004B7A8F"/>
    <w:rsid w:val="004C07AB"/>
    <w:rsid w:val="004C21A7"/>
    <w:rsid w:val="004C5A08"/>
    <w:rsid w:val="004C6BC7"/>
    <w:rsid w:val="004D7A58"/>
    <w:rsid w:val="004E2398"/>
    <w:rsid w:val="004F1F28"/>
    <w:rsid w:val="004F4696"/>
    <w:rsid w:val="004F5A75"/>
    <w:rsid w:val="004F6C98"/>
    <w:rsid w:val="004F7BC2"/>
    <w:rsid w:val="00500920"/>
    <w:rsid w:val="00500D65"/>
    <w:rsid w:val="00500E9D"/>
    <w:rsid w:val="005057F5"/>
    <w:rsid w:val="00507047"/>
    <w:rsid w:val="00507562"/>
    <w:rsid w:val="005221C2"/>
    <w:rsid w:val="005222EB"/>
    <w:rsid w:val="00524AD2"/>
    <w:rsid w:val="00530983"/>
    <w:rsid w:val="00545EF2"/>
    <w:rsid w:val="00552203"/>
    <w:rsid w:val="005539C6"/>
    <w:rsid w:val="00555F00"/>
    <w:rsid w:val="005569A4"/>
    <w:rsid w:val="0056155D"/>
    <w:rsid w:val="00562B8F"/>
    <w:rsid w:val="00586215"/>
    <w:rsid w:val="00586E69"/>
    <w:rsid w:val="00592FE6"/>
    <w:rsid w:val="005974EA"/>
    <w:rsid w:val="005A0D7E"/>
    <w:rsid w:val="005A1D31"/>
    <w:rsid w:val="005A2E15"/>
    <w:rsid w:val="005A5C8B"/>
    <w:rsid w:val="005A7683"/>
    <w:rsid w:val="005B23E3"/>
    <w:rsid w:val="005B482C"/>
    <w:rsid w:val="005C54EC"/>
    <w:rsid w:val="005C5AF5"/>
    <w:rsid w:val="005E07B0"/>
    <w:rsid w:val="005E4B4E"/>
    <w:rsid w:val="005E7DED"/>
    <w:rsid w:val="005F077F"/>
    <w:rsid w:val="005F0A49"/>
    <w:rsid w:val="005F4809"/>
    <w:rsid w:val="00603A0C"/>
    <w:rsid w:val="00607EBB"/>
    <w:rsid w:val="00610B06"/>
    <w:rsid w:val="00616ACE"/>
    <w:rsid w:val="00616E4D"/>
    <w:rsid w:val="006171AB"/>
    <w:rsid w:val="0062586F"/>
    <w:rsid w:val="00625FA5"/>
    <w:rsid w:val="0063630C"/>
    <w:rsid w:val="00641FF5"/>
    <w:rsid w:val="006558C0"/>
    <w:rsid w:val="00661C40"/>
    <w:rsid w:val="00663157"/>
    <w:rsid w:val="0066347C"/>
    <w:rsid w:val="00663C7F"/>
    <w:rsid w:val="00664B76"/>
    <w:rsid w:val="00664DF9"/>
    <w:rsid w:val="006707CC"/>
    <w:rsid w:val="006725CE"/>
    <w:rsid w:val="00674081"/>
    <w:rsid w:val="00683736"/>
    <w:rsid w:val="00690D10"/>
    <w:rsid w:val="0069311C"/>
    <w:rsid w:val="00694A04"/>
    <w:rsid w:val="00696E5B"/>
    <w:rsid w:val="006A56A5"/>
    <w:rsid w:val="006A7C2A"/>
    <w:rsid w:val="006C5595"/>
    <w:rsid w:val="006C7622"/>
    <w:rsid w:val="006D3AFC"/>
    <w:rsid w:val="006D5B27"/>
    <w:rsid w:val="006F55D8"/>
    <w:rsid w:val="006F5F89"/>
    <w:rsid w:val="006F5FCA"/>
    <w:rsid w:val="00700523"/>
    <w:rsid w:val="00702174"/>
    <w:rsid w:val="00705A13"/>
    <w:rsid w:val="00714811"/>
    <w:rsid w:val="00716B69"/>
    <w:rsid w:val="00723EB3"/>
    <w:rsid w:val="00725E0C"/>
    <w:rsid w:val="0073394C"/>
    <w:rsid w:val="0074294C"/>
    <w:rsid w:val="00750305"/>
    <w:rsid w:val="00754AE3"/>
    <w:rsid w:val="007601BC"/>
    <w:rsid w:val="0077477C"/>
    <w:rsid w:val="0077522A"/>
    <w:rsid w:val="007769E1"/>
    <w:rsid w:val="00777731"/>
    <w:rsid w:val="00777F60"/>
    <w:rsid w:val="00781E11"/>
    <w:rsid w:val="00783E07"/>
    <w:rsid w:val="007928E9"/>
    <w:rsid w:val="00792AD8"/>
    <w:rsid w:val="00792DBD"/>
    <w:rsid w:val="00797656"/>
    <w:rsid w:val="007A1E2F"/>
    <w:rsid w:val="007A1FA0"/>
    <w:rsid w:val="007A4B4E"/>
    <w:rsid w:val="007B1C40"/>
    <w:rsid w:val="007B3329"/>
    <w:rsid w:val="007B4535"/>
    <w:rsid w:val="007B5103"/>
    <w:rsid w:val="007B671C"/>
    <w:rsid w:val="007C2DDF"/>
    <w:rsid w:val="007D516A"/>
    <w:rsid w:val="007E4394"/>
    <w:rsid w:val="007E43D3"/>
    <w:rsid w:val="007E4493"/>
    <w:rsid w:val="007F1D0D"/>
    <w:rsid w:val="007F4E14"/>
    <w:rsid w:val="0080192F"/>
    <w:rsid w:val="00807DD4"/>
    <w:rsid w:val="00816DE6"/>
    <w:rsid w:val="00822C43"/>
    <w:rsid w:val="008231E7"/>
    <w:rsid w:val="008267EE"/>
    <w:rsid w:val="00832707"/>
    <w:rsid w:val="008351B1"/>
    <w:rsid w:val="008359EE"/>
    <w:rsid w:val="00835F30"/>
    <w:rsid w:val="008455F7"/>
    <w:rsid w:val="00845A8C"/>
    <w:rsid w:val="00851C43"/>
    <w:rsid w:val="00853753"/>
    <w:rsid w:val="00855C34"/>
    <w:rsid w:val="008602CB"/>
    <w:rsid w:val="008625D3"/>
    <w:rsid w:val="00864F0C"/>
    <w:rsid w:val="0087112A"/>
    <w:rsid w:val="00874921"/>
    <w:rsid w:val="00876E3E"/>
    <w:rsid w:val="008777B1"/>
    <w:rsid w:val="00884BCC"/>
    <w:rsid w:val="00885C20"/>
    <w:rsid w:val="00886A0A"/>
    <w:rsid w:val="00895AA4"/>
    <w:rsid w:val="008A34D5"/>
    <w:rsid w:val="008B5E65"/>
    <w:rsid w:val="008B6A05"/>
    <w:rsid w:val="008C0780"/>
    <w:rsid w:val="008C2B8A"/>
    <w:rsid w:val="008C48EE"/>
    <w:rsid w:val="008C52A5"/>
    <w:rsid w:val="008C58F7"/>
    <w:rsid w:val="008D352E"/>
    <w:rsid w:val="008D6578"/>
    <w:rsid w:val="008D7D91"/>
    <w:rsid w:val="008E2066"/>
    <w:rsid w:val="008E549C"/>
    <w:rsid w:val="008F0045"/>
    <w:rsid w:val="008F0361"/>
    <w:rsid w:val="008F292E"/>
    <w:rsid w:val="008F40B1"/>
    <w:rsid w:val="00902494"/>
    <w:rsid w:val="009122FB"/>
    <w:rsid w:val="00914CC9"/>
    <w:rsid w:val="00920941"/>
    <w:rsid w:val="00930B1D"/>
    <w:rsid w:val="00937EDE"/>
    <w:rsid w:val="00943D83"/>
    <w:rsid w:val="00946536"/>
    <w:rsid w:val="00965744"/>
    <w:rsid w:val="0097222D"/>
    <w:rsid w:val="00983E7D"/>
    <w:rsid w:val="00996E1E"/>
    <w:rsid w:val="009A1DEC"/>
    <w:rsid w:val="009A28A2"/>
    <w:rsid w:val="009A320F"/>
    <w:rsid w:val="009A5C94"/>
    <w:rsid w:val="009B0922"/>
    <w:rsid w:val="009B6F60"/>
    <w:rsid w:val="009C18DA"/>
    <w:rsid w:val="009C1CA5"/>
    <w:rsid w:val="009C2DBB"/>
    <w:rsid w:val="009C2F50"/>
    <w:rsid w:val="009C4809"/>
    <w:rsid w:val="009D1973"/>
    <w:rsid w:val="009D2692"/>
    <w:rsid w:val="009D7B5F"/>
    <w:rsid w:val="009E0A2A"/>
    <w:rsid w:val="009E31C7"/>
    <w:rsid w:val="009E35C2"/>
    <w:rsid w:val="009E43AE"/>
    <w:rsid w:val="009E6186"/>
    <w:rsid w:val="009E7267"/>
    <w:rsid w:val="009F13F1"/>
    <w:rsid w:val="009F19B7"/>
    <w:rsid w:val="009F1AAA"/>
    <w:rsid w:val="009F27F0"/>
    <w:rsid w:val="009F3450"/>
    <w:rsid w:val="009F5729"/>
    <w:rsid w:val="009F61F3"/>
    <w:rsid w:val="00A03F4D"/>
    <w:rsid w:val="00A04422"/>
    <w:rsid w:val="00A05D1A"/>
    <w:rsid w:val="00A0674C"/>
    <w:rsid w:val="00A11473"/>
    <w:rsid w:val="00A2416E"/>
    <w:rsid w:val="00A352E6"/>
    <w:rsid w:val="00A36E97"/>
    <w:rsid w:val="00A37523"/>
    <w:rsid w:val="00A40DC9"/>
    <w:rsid w:val="00A432D7"/>
    <w:rsid w:val="00A448D5"/>
    <w:rsid w:val="00A4699B"/>
    <w:rsid w:val="00A52732"/>
    <w:rsid w:val="00A52EB8"/>
    <w:rsid w:val="00A55054"/>
    <w:rsid w:val="00A56E10"/>
    <w:rsid w:val="00A57190"/>
    <w:rsid w:val="00A5737D"/>
    <w:rsid w:val="00A62539"/>
    <w:rsid w:val="00A62A63"/>
    <w:rsid w:val="00A639A9"/>
    <w:rsid w:val="00A64C98"/>
    <w:rsid w:val="00A71E68"/>
    <w:rsid w:val="00A7640F"/>
    <w:rsid w:val="00A77394"/>
    <w:rsid w:val="00A82981"/>
    <w:rsid w:val="00A832DA"/>
    <w:rsid w:val="00A97217"/>
    <w:rsid w:val="00AA4F6B"/>
    <w:rsid w:val="00AA5DE8"/>
    <w:rsid w:val="00AB42AB"/>
    <w:rsid w:val="00AB4FC5"/>
    <w:rsid w:val="00AC1F4A"/>
    <w:rsid w:val="00AC27E8"/>
    <w:rsid w:val="00AC3D02"/>
    <w:rsid w:val="00AC3E49"/>
    <w:rsid w:val="00AD35D6"/>
    <w:rsid w:val="00AD3802"/>
    <w:rsid w:val="00AD395D"/>
    <w:rsid w:val="00AF04DA"/>
    <w:rsid w:val="00AF5798"/>
    <w:rsid w:val="00AF72C9"/>
    <w:rsid w:val="00AF7F3F"/>
    <w:rsid w:val="00B05963"/>
    <w:rsid w:val="00B0626C"/>
    <w:rsid w:val="00B176DA"/>
    <w:rsid w:val="00B26627"/>
    <w:rsid w:val="00B3732A"/>
    <w:rsid w:val="00B402E5"/>
    <w:rsid w:val="00B427EC"/>
    <w:rsid w:val="00B428DB"/>
    <w:rsid w:val="00B46805"/>
    <w:rsid w:val="00B46857"/>
    <w:rsid w:val="00B54961"/>
    <w:rsid w:val="00B54F55"/>
    <w:rsid w:val="00B5586D"/>
    <w:rsid w:val="00B5666D"/>
    <w:rsid w:val="00B60DA9"/>
    <w:rsid w:val="00B6120D"/>
    <w:rsid w:val="00B71BB4"/>
    <w:rsid w:val="00B7461D"/>
    <w:rsid w:val="00B768C0"/>
    <w:rsid w:val="00B77BAE"/>
    <w:rsid w:val="00B77D7C"/>
    <w:rsid w:val="00B831A7"/>
    <w:rsid w:val="00B91453"/>
    <w:rsid w:val="00B96304"/>
    <w:rsid w:val="00B9663B"/>
    <w:rsid w:val="00B96671"/>
    <w:rsid w:val="00B97029"/>
    <w:rsid w:val="00B97100"/>
    <w:rsid w:val="00B972EC"/>
    <w:rsid w:val="00BA260E"/>
    <w:rsid w:val="00BA4B8F"/>
    <w:rsid w:val="00BB2557"/>
    <w:rsid w:val="00BB2892"/>
    <w:rsid w:val="00BB2C43"/>
    <w:rsid w:val="00BD097B"/>
    <w:rsid w:val="00BE52DF"/>
    <w:rsid w:val="00BE57BF"/>
    <w:rsid w:val="00BF38BF"/>
    <w:rsid w:val="00BF45A9"/>
    <w:rsid w:val="00BF4888"/>
    <w:rsid w:val="00C0057A"/>
    <w:rsid w:val="00C11F87"/>
    <w:rsid w:val="00C13D32"/>
    <w:rsid w:val="00C17FC9"/>
    <w:rsid w:val="00C2061E"/>
    <w:rsid w:val="00C25CA1"/>
    <w:rsid w:val="00C26B5B"/>
    <w:rsid w:val="00C3236C"/>
    <w:rsid w:val="00C327FE"/>
    <w:rsid w:val="00C347A4"/>
    <w:rsid w:val="00C37268"/>
    <w:rsid w:val="00C402DB"/>
    <w:rsid w:val="00C41BD2"/>
    <w:rsid w:val="00C45BF2"/>
    <w:rsid w:val="00C461E7"/>
    <w:rsid w:val="00C500D6"/>
    <w:rsid w:val="00C50A53"/>
    <w:rsid w:val="00C602DD"/>
    <w:rsid w:val="00C70019"/>
    <w:rsid w:val="00C71191"/>
    <w:rsid w:val="00C71C03"/>
    <w:rsid w:val="00C728DE"/>
    <w:rsid w:val="00C81357"/>
    <w:rsid w:val="00C900FA"/>
    <w:rsid w:val="00C9756E"/>
    <w:rsid w:val="00CA2DD0"/>
    <w:rsid w:val="00CB355F"/>
    <w:rsid w:val="00CB5684"/>
    <w:rsid w:val="00CC0B4C"/>
    <w:rsid w:val="00CE0E14"/>
    <w:rsid w:val="00CE2D32"/>
    <w:rsid w:val="00CE398C"/>
    <w:rsid w:val="00CE6F2F"/>
    <w:rsid w:val="00D119F9"/>
    <w:rsid w:val="00D11C27"/>
    <w:rsid w:val="00D167D0"/>
    <w:rsid w:val="00D16D23"/>
    <w:rsid w:val="00D17A43"/>
    <w:rsid w:val="00D244BD"/>
    <w:rsid w:val="00D32F42"/>
    <w:rsid w:val="00D339FA"/>
    <w:rsid w:val="00D42C50"/>
    <w:rsid w:val="00D43B08"/>
    <w:rsid w:val="00D43EAB"/>
    <w:rsid w:val="00D5135B"/>
    <w:rsid w:val="00D544CF"/>
    <w:rsid w:val="00D56D38"/>
    <w:rsid w:val="00D5704B"/>
    <w:rsid w:val="00D60F92"/>
    <w:rsid w:val="00D63888"/>
    <w:rsid w:val="00D7252B"/>
    <w:rsid w:val="00D752F5"/>
    <w:rsid w:val="00D930DA"/>
    <w:rsid w:val="00DA088F"/>
    <w:rsid w:val="00DA253D"/>
    <w:rsid w:val="00DA42E1"/>
    <w:rsid w:val="00DA768C"/>
    <w:rsid w:val="00DB555C"/>
    <w:rsid w:val="00DB5B0A"/>
    <w:rsid w:val="00DC178D"/>
    <w:rsid w:val="00DC23EC"/>
    <w:rsid w:val="00DC297B"/>
    <w:rsid w:val="00DC4318"/>
    <w:rsid w:val="00DC4CCE"/>
    <w:rsid w:val="00DC5A1F"/>
    <w:rsid w:val="00DC63E3"/>
    <w:rsid w:val="00DD61AE"/>
    <w:rsid w:val="00E01133"/>
    <w:rsid w:val="00E03D09"/>
    <w:rsid w:val="00E07999"/>
    <w:rsid w:val="00E104B8"/>
    <w:rsid w:val="00E12F5C"/>
    <w:rsid w:val="00E151E9"/>
    <w:rsid w:val="00E244A8"/>
    <w:rsid w:val="00E26A62"/>
    <w:rsid w:val="00E36F52"/>
    <w:rsid w:val="00E413B2"/>
    <w:rsid w:val="00E42797"/>
    <w:rsid w:val="00E4740C"/>
    <w:rsid w:val="00E55799"/>
    <w:rsid w:val="00E608D6"/>
    <w:rsid w:val="00E608DE"/>
    <w:rsid w:val="00E718EC"/>
    <w:rsid w:val="00E7216A"/>
    <w:rsid w:val="00E7696B"/>
    <w:rsid w:val="00E839CA"/>
    <w:rsid w:val="00E8420D"/>
    <w:rsid w:val="00E917DF"/>
    <w:rsid w:val="00E93BC2"/>
    <w:rsid w:val="00E9600E"/>
    <w:rsid w:val="00EA4448"/>
    <w:rsid w:val="00EA57E6"/>
    <w:rsid w:val="00EB0CAD"/>
    <w:rsid w:val="00EB5765"/>
    <w:rsid w:val="00EC00E7"/>
    <w:rsid w:val="00EC0878"/>
    <w:rsid w:val="00EC203B"/>
    <w:rsid w:val="00EC6A07"/>
    <w:rsid w:val="00EC734E"/>
    <w:rsid w:val="00ED01E4"/>
    <w:rsid w:val="00EE0A9A"/>
    <w:rsid w:val="00EE1848"/>
    <w:rsid w:val="00EE7164"/>
    <w:rsid w:val="00EF2847"/>
    <w:rsid w:val="00EF2DFA"/>
    <w:rsid w:val="00EF5ABD"/>
    <w:rsid w:val="00EF7831"/>
    <w:rsid w:val="00F06E3E"/>
    <w:rsid w:val="00F06F27"/>
    <w:rsid w:val="00F12C70"/>
    <w:rsid w:val="00F1607D"/>
    <w:rsid w:val="00F17DEB"/>
    <w:rsid w:val="00F20346"/>
    <w:rsid w:val="00F25D44"/>
    <w:rsid w:val="00F4269E"/>
    <w:rsid w:val="00F430DA"/>
    <w:rsid w:val="00F4424D"/>
    <w:rsid w:val="00F4519E"/>
    <w:rsid w:val="00F50266"/>
    <w:rsid w:val="00F53F22"/>
    <w:rsid w:val="00F54438"/>
    <w:rsid w:val="00F54D0C"/>
    <w:rsid w:val="00F553FC"/>
    <w:rsid w:val="00F63C55"/>
    <w:rsid w:val="00F64A84"/>
    <w:rsid w:val="00F8735E"/>
    <w:rsid w:val="00F91231"/>
    <w:rsid w:val="00F9147B"/>
    <w:rsid w:val="00F97F6C"/>
    <w:rsid w:val="00FA2FB1"/>
    <w:rsid w:val="00FA3279"/>
    <w:rsid w:val="00FA421C"/>
    <w:rsid w:val="00FB07EF"/>
    <w:rsid w:val="00FB0FFA"/>
    <w:rsid w:val="00FB23C9"/>
    <w:rsid w:val="00FB4C77"/>
    <w:rsid w:val="00FB619C"/>
    <w:rsid w:val="00FC3392"/>
    <w:rsid w:val="00FC64C5"/>
    <w:rsid w:val="00FD17E5"/>
    <w:rsid w:val="00FD31A8"/>
    <w:rsid w:val="00FD4DFA"/>
    <w:rsid w:val="00FE318D"/>
    <w:rsid w:val="00FE4AF2"/>
    <w:rsid w:val="00FF2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319BA"/>
  <w15:docId w15:val="{939DC97F-8A5F-A245-92B7-4EFBB599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ru-RU" w:eastAsia="ja-JP" w:bidi="ru-RU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1">
    <w:name w:val="Normal"/>
    <w:qFormat/>
    <w:rsid w:val="006812BC"/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a6">
    <w:name w:val="Подзаголовок Знак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Заголовок Знак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a0">
    <w:name w:val="List Number"/>
    <w:basedOn w:val="a1"/>
    <w:uiPriority w:val="13"/>
    <w:qFormat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21">
    <w:name w:val="Quote"/>
    <w:basedOn w:val="a1"/>
    <w:next w:val="a1"/>
    <w:link w:val="22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5"/>
      </w:numPr>
    </w:p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Автор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Заголовок 5 Знак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60">
    <w:name w:val="Заголовок 6 Знак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70">
    <w:name w:val="Заголовок 7 Знак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80">
    <w:name w:val="Заголовок 8 Знак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ad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e">
    <w:name w:val="Emphasis"/>
    <w:basedOn w:val="a2"/>
    <w:uiPriority w:val="20"/>
    <w:semiHidden/>
    <w:unhideWhenUsed/>
    <w:qFormat/>
    <w:rPr>
      <w:b/>
      <w:i/>
      <w:iCs/>
    </w:rPr>
  </w:style>
  <w:style w:type="character" w:styleId="af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0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1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2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3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4">
    <w:name w:val="Placeholder Text"/>
    <w:basedOn w:val="a2"/>
    <w:uiPriority w:val="99"/>
    <w:semiHidden/>
    <w:rPr>
      <w:color w:val="808080"/>
    </w:rPr>
  </w:style>
  <w:style w:type="paragraph" w:styleId="af5">
    <w:name w:val="footer"/>
    <w:basedOn w:val="a1"/>
    <w:link w:val="af6"/>
    <w:uiPriority w:val="99"/>
    <w:unhideWhenUsed/>
    <w:qFormat/>
    <w:pPr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</w:style>
  <w:style w:type="paragraph" w:styleId="af7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Выделенная цитата Знак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Заголовок 2 Знак"/>
    <w:basedOn w:val="a2"/>
    <w:link w:val="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af8">
    <w:name w:val="header"/>
    <w:basedOn w:val="a1"/>
    <w:link w:val="af9"/>
    <w:uiPriority w:val="99"/>
    <w:qFormat/>
    <w:pPr>
      <w:spacing w:after="0" w:line="240" w:lineRule="auto"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af9">
    <w:name w:val="Верхний колонтитул Знак"/>
    <w:basedOn w:val="a2"/>
    <w:link w:val="af8"/>
    <w:uiPriority w:val="99"/>
  </w:style>
  <w:style w:type="character" w:customStyle="1" w:styleId="40">
    <w:name w:val="Заголовок 4 Знак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afa">
    <w:name w:val="List Paragraph"/>
    <w:basedOn w:val="a1"/>
    <w:uiPriority w:val="34"/>
    <w:unhideWhenUsed/>
    <w:qFormat/>
    <w:rsid w:val="009F61F3"/>
    <w:pPr>
      <w:ind w:left="720"/>
      <w:contextualSpacing/>
    </w:pPr>
  </w:style>
  <w:style w:type="paragraph" w:styleId="afb">
    <w:name w:val="Normal (Web)"/>
    <w:basedOn w:val="a1"/>
    <w:uiPriority w:val="99"/>
    <w:semiHidden/>
    <w:unhideWhenUsed/>
    <w:rsid w:val="009E3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lang w:val="en-US" w:eastAsia="en-US" w:bidi="ar-SA"/>
    </w:rPr>
  </w:style>
  <w:style w:type="character" w:styleId="afc">
    <w:name w:val="Hyperlink"/>
    <w:basedOn w:val="a2"/>
    <w:uiPriority w:val="99"/>
    <w:unhideWhenUsed/>
    <w:rsid w:val="009E31C7"/>
    <w:rPr>
      <w:color w:val="0000FF"/>
      <w:u w:val="single"/>
    </w:rPr>
  </w:style>
  <w:style w:type="character" w:customStyle="1" w:styleId="apple-tab-span">
    <w:name w:val="apple-tab-span"/>
    <w:basedOn w:val="a2"/>
    <w:rsid w:val="009E31C7"/>
  </w:style>
  <w:style w:type="character" w:styleId="afd">
    <w:name w:val="Unresolved Mention"/>
    <w:basedOn w:val="a2"/>
    <w:uiPriority w:val="99"/>
    <w:rsid w:val="002B57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07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hyperlink" Target="https://www.adobe.com/ru/products/xd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tiff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ikirill/Library/Containers/com.microsoft.Word/Data/Library/Application%20Support/Microsoft/Office/16.0/DTS/ru-RU%7bB9F4535A-7419-9242-8038-4DD676DB477F%7d/%7b0CF1E15B-70BA-6E4C-BB88-04CAF1E0B47A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{0CF1E15B-70BA-6E4C-BB88-04CAF1E0B47A}tf10002081.dotx</Template>
  <TotalTime>284</TotalTime>
  <Pages>24</Pages>
  <Words>1039</Words>
  <Characters>5927</Characters>
  <Application>Microsoft Office Word</Application>
  <DocSecurity>0</DocSecurity>
  <Lines>49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Кузнецов Кирилл Александрович</cp:lastModifiedBy>
  <cp:revision>615</cp:revision>
  <dcterms:created xsi:type="dcterms:W3CDTF">2020-10-16T10:04:00Z</dcterms:created>
  <dcterms:modified xsi:type="dcterms:W3CDTF">2020-11-01T22:02:00Z</dcterms:modified>
</cp:coreProperties>
</file>